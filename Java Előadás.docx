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E519E4" w14:textId="77777777" w:rsidR="00676B66" w:rsidRPr="00676B66" w:rsidRDefault="00676B66" w:rsidP="00676B66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676B66">
        <w:rPr>
          <w:rFonts w:ascii="Segoe UI" w:eastAsia="Times New Roman" w:hAnsi="Segoe UI" w:cs="Segoe UI"/>
          <w:sz w:val="46"/>
          <w:szCs w:val="46"/>
          <w:lang w:eastAsia="hu-HU"/>
        </w:rPr>
        <w:t>Intézmény: </w:t>
      </w:r>
    </w:p>
    <w:p w14:paraId="421F36AA" w14:textId="77777777" w:rsidR="00676B66" w:rsidRPr="00676B66" w:rsidRDefault="00676B66" w:rsidP="00676B66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676B66">
        <w:rPr>
          <w:rFonts w:ascii="Segoe UI" w:eastAsia="Times New Roman" w:hAnsi="Segoe UI" w:cs="Segoe UI"/>
          <w:b/>
          <w:bCs/>
          <w:sz w:val="46"/>
          <w:szCs w:val="46"/>
          <w:lang w:eastAsia="hu-HU"/>
        </w:rPr>
        <w:t>Neumann János Egyetem </w:t>
      </w:r>
      <w:r w:rsidRPr="00676B66">
        <w:rPr>
          <w:rFonts w:ascii="Segoe UI" w:eastAsia="Times New Roman" w:hAnsi="Segoe UI" w:cs="Segoe UI"/>
          <w:sz w:val="46"/>
          <w:szCs w:val="46"/>
          <w:lang w:eastAsia="hu-HU"/>
        </w:rPr>
        <w:t> </w:t>
      </w:r>
    </w:p>
    <w:p w14:paraId="4280F4E5" w14:textId="77777777" w:rsidR="00676B66" w:rsidRPr="00676B66" w:rsidRDefault="00676B66" w:rsidP="00676B66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676B66">
        <w:rPr>
          <w:rFonts w:ascii="Segoe UI" w:eastAsia="Times New Roman" w:hAnsi="Segoe UI" w:cs="Segoe UI"/>
          <w:b/>
          <w:bCs/>
          <w:sz w:val="46"/>
          <w:szCs w:val="46"/>
          <w:lang w:eastAsia="hu-HU"/>
        </w:rPr>
        <w:t>GAMF kar,</w:t>
      </w:r>
      <w:r w:rsidRPr="00676B66">
        <w:rPr>
          <w:rFonts w:ascii="Segoe UI" w:eastAsia="Times New Roman" w:hAnsi="Segoe UI" w:cs="Segoe UI"/>
          <w:sz w:val="46"/>
          <w:szCs w:val="46"/>
          <w:lang w:eastAsia="hu-HU"/>
        </w:rPr>
        <w:t> </w:t>
      </w:r>
    </w:p>
    <w:p w14:paraId="683FC690" w14:textId="77777777" w:rsidR="00676B66" w:rsidRPr="00676B66" w:rsidRDefault="00676B66" w:rsidP="00676B66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676B66">
        <w:rPr>
          <w:rFonts w:ascii="Segoe UI" w:eastAsia="Times New Roman" w:hAnsi="Segoe UI" w:cs="Segoe UI"/>
          <w:b/>
          <w:bCs/>
          <w:sz w:val="46"/>
          <w:szCs w:val="46"/>
          <w:lang w:eastAsia="hu-HU"/>
        </w:rPr>
        <w:t>Informatika tanszék</w:t>
      </w:r>
      <w:r w:rsidRPr="00676B66">
        <w:rPr>
          <w:rFonts w:ascii="Segoe UI" w:eastAsia="Times New Roman" w:hAnsi="Segoe UI" w:cs="Segoe UI"/>
          <w:sz w:val="46"/>
          <w:szCs w:val="46"/>
          <w:lang w:eastAsia="hu-HU"/>
        </w:rPr>
        <w:t> </w:t>
      </w:r>
    </w:p>
    <w:p w14:paraId="71B16630" w14:textId="77777777" w:rsidR="00676B66" w:rsidRPr="00676B66" w:rsidRDefault="00676B66" w:rsidP="00676B66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676B66">
        <w:rPr>
          <w:rFonts w:ascii="Segoe UI" w:eastAsia="Times New Roman" w:hAnsi="Segoe UI" w:cs="Segoe UI"/>
          <w:sz w:val="46"/>
          <w:szCs w:val="46"/>
          <w:lang w:eastAsia="hu-HU"/>
        </w:rPr>
        <w:t>  </w:t>
      </w:r>
    </w:p>
    <w:p w14:paraId="3DAA4483" w14:textId="77777777" w:rsidR="00676B66" w:rsidRPr="00676B66" w:rsidRDefault="00676B66" w:rsidP="00676B66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676B66">
        <w:rPr>
          <w:rFonts w:ascii="Segoe UI" w:eastAsia="Times New Roman" w:hAnsi="Segoe UI" w:cs="Segoe UI"/>
          <w:sz w:val="46"/>
          <w:szCs w:val="46"/>
          <w:lang w:eastAsia="hu-HU"/>
        </w:rPr>
        <w:t>Szak megnevezése:  </w:t>
      </w:r>
    </w:p>
    <w:p w14:paraId="48131FD8" w14:textId="77777777" w:rsidR="00676B66" w:rsidRPr="00676B66" w:rsidRDefault="00676B66" w:rsidP="00676B66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676B66">
        <w:rPr>
          <w:rFonts w:ascii="Segoe UI" w:eastAsia="Times New Roman" w:hAnsi="Segoe UI" w:cs="Segoe UI"/>
          <w:b/>
          <w:bCs/>
          <w:sz w:val="46"/>
          <w:szCs w:val="46"/>
          <w:lang w:eastAsia="hu-HU"/>
        </w:rPr>
        <w:t>Mérnökinformatikus alapszak</w:t>
      </w:r>
      <w:r w:rsidRPr="00676B66">
        <w:rPr>
          <w:rFonts w:ascii="Segoe UI" w:eastAsia="Times New Roman" w:hAnsi="Segoe UI" w:cs="Segoe UI"/>
          <w:sz w:val="46"/>
          <w:szCs w:val="46"/>
          <w:lang w:eastAsia="hu-HU"/>
        </w:rPr>
        <w:t> </w:t>
      </w:r>
    </w:p>
    <w:p w14:paraId="20B97B89" w14:textId="77777777" w:rsidR="00676B66" w:rsidRPr="00676B66" w:rsidRDefault="00676B66" w:rsidP="00676B66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676B66">
        <w:rPr>
          <w:rFonts w:ascii="Segoe UI" w:eastAsia="Times New Roman" w:hAnsi="Segoe UI" w:cs="Segoe UI"/>
          <w:sz w:val="46"/>
          <w:szCs w:val="46"/>
          <w:lang w:eastAsia="hu-HU"/>
        </w:rPr>
        <w:t>Tantárgy neve:  </w:t>
      </w:r>
    </w:p>
    <w:p w14:paraId="06C4F6FD" w14:textId="78288A24" w:rsidR="00676B66" w:rsidRPr="00676B66" w:rsidRDefault="00676B66" w:rsidP="00676B66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676B66">
        <w:rPr>
          <w:rFonts w:ascii="Segoe UI" w:eastAsia="Times New Roman" w:hAnsi="Segoe UI" w:cs="Segoe UI"/>
          <w:b/>
          <w:bCs/>
          <w:sz w:val="46"/>
          <w:szCs w:val="46"/>
          <w:lang w:eastAsia="hu-HU"/>
        </w:rPr>
        <w:t xml:space="preserve">Java programozás </w:t>
      </w:r>
      <w:r>
        <w:rPr>
          <w:rFonts w:ascii="Segoe UI" w:eastAsia="Times New Roman" w:hAnsi="Segoe UI" w:cs="Segoe UI"/>
          <w:b/>
          <w:bCs/>
          <w:sz w:val="46"/>
          <w:szCs w:val="46"/>
          <w:lang w:eastAsia="hu-HU"/>
        </w:rPr>
        <w:t>Előadás</w:t>
      </w:r>
    </w:p>
    <w:p w14:paraId="4D43EE93" w14:textId="77777777" w:rsidR="00676B66" w:rsidRPr="00676B66" w:rsidRDefault="00676B66" w:rsidP="00676B66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676B66">
        <w:rPr>
          <w:rFonts w:ascii="Segoe UI" w:eastAsia="Times New Roman" w:hAnsi="Segoe UI" w:cs="Segoe UI"/>
          <w:sz w:val="21"/>
          <w:szCs w:val="21"/>
          <w:lang w:eastAsia="hu-HU"/>
        </w:rPr>
        <w:t>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2"/>
        <w:gridCol w:w="2882"/>
        <w:gridCol w:w="2996"/>
      </w:tblGrid>
      <w:tr w:rsidR="00676B66" w:rsidRPr="00676B66" w14:paraId="75E3B2A7" w14:textId="77777777" w:rsidTr="00676B66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244CC0" w14:textId="77777777" w:rsidR="00676B66" w:rsidRPr="00676B66" w:rsidRDefault="00676B66" w:rsidP="00676B66">
            <w:pPr>
              <w:jc w:val="center"/>
              <w:textAlignment w:val="baseline"/>
              <w:rPr>
                <w:rFonts w:eastAsia="Times New Roman" w:cs="Times New Roman"/>
                <w:szCs w:val="24"/>
                <w:lang w:eastAsia="hu-HU"/>
              </w:rPr>
            </w:pPr>
            <w:r w:rsidRPr="00676B66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hu-HU"/>
              </w:rPr>
              <w:t>Hallgatók neve:</w:t>
            </w:r>
            <w:r w:rsidRPr="00676B66">
              <w:rPr>
                <w:rFonts w:ascii="Segoe UI" w:eastAsia="Times New Roman" w:hAnsi="Segoe UI" w:cs="Segoe UI"/>
                <w:sz w:val="21"/>
                <w:szCs w:val="21"/>
                <w:lang w:eastAsia="hu-HU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A1494E" w14:textId="77777777" w:rsidR="00676B66" w:rsidRPr="00676B66" w:rsidRDefault="00676B66" w:rsidP="00676B66">
            <w:pPr>
              <w:jc w:val="center"/>
              <w:textAlignment w:val="baseline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676B66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hu-HU"/>
              </w:rPr>
              <w:t>Neptun</w:t>
            </w:r>
            <w:proofErr w:type="spellEnd"/>
            <w:r w:rsidRPr="00676B66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hu-HU"/>
              </w:rPr>
              <w:t xml:space="preserve"> kódok:</w:t>
            </w:r>
            <w:r w:rsidRPr="00676B66">
              <w:rPr>
                <w:rFonts w:ascii="Segoe UI" w:eastAsia="Times New Roman" w:hAnsi="Segoe UI" w:cs="Segoe UI"/>
                <w:sz w:val="21"/>
                <w:szCs w:val="21"/>
                <w:lang w:eastAsia="hu-HU"/>
              </w:rPr>
              <w:t> </w:t>
            </w:r>
          </w:p>
          <w:p w14:paraId="1785E9DD" w14:textId="77777777" w:rsidR="00676B66" w:rsidRPr="00676B66" w:rsidRDefault="00676B66" w:rsidP="00676B66">
            <w:pPr>
              <w:jc w:val="center"/>
              <w:textAlignment w:val="baseline"/>
              <w:rPr>
                <w:rFonts w:eastAsia="Times New Roman" w:cs="Times New Roman"/>
                <w:szCs w:val="24"/>
                <w:lang w:eastAsia="hu-HU"/>
              </w:rPr>
            </w:pPr>
            <w:r w:rsidRPr="00676B66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hu-HU"/>
              </w:rPr>
              <w:t> </w:t>
            </w:r>
            <w:r w:rsidRPr="00676B66">
              <w:rPr>
                <w:rFonts w:ascii="Segoe UI" w:eastAsia="Times New Roman" w:hAnsi="Segoe UI" w:cs="Segoe UI"/>
                <w:sz w:val="21"/>
                <w:szCs w:val="21"/>
                <w:lang w:eastAsia="hu-HU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69836D" w14:textId="77777777" w:rsidR="00676B66" w:rsidRPr="00676B66" w:rsidRDefault="00676B66" w:rsidP="00676B66">
            <w:pPr>
              <w:jc w:val="center"/>
              <w:textAlignment w:val="baseline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676B66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hu-HU"/>
              </w:rPr>
              <w:t>Emailek</w:t>
            </w:r>
            <w:proofErr w:type="spellEnd"/>
            <w:r w:rsidRPr="00676B66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hu-HU"/>
              </w:rPr>
              <w:t>:</w:t>
            </w:r>
            <w:r w:rsidRPr="00676B66">
              <w:rPr>
                <w:rFonts w:ascii="Segoe UI" w:eastAsia="Times New Roman" w:hAnsi="Segoe UI" w:cs="Segoe UI"/>
                <w:sz w:val="21"/>
                <w:szCs w:val="21"/>
                <w:lang w:eastAsia="hu-HU"/>
              </w:rPr>
              <w:t> </w:t>
            </w:r>
          </w:p>
        </w:tc>
      </w:tr>
      <w:tr w:rsidR="00676B66" w:rsidRPr="00676B66" w14:paraId="2851E6C0" w14:textId="77777777" w:rsidTr="00676B66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49AA81" w14:textId="2466E1DC" w:rsidR="00676B66" w:rsidRPr="00676B66" w:rsidRDefault="007903F5" w:rsidP="00676B66">
            <w:pPr>
              <w:jc w:val="center"/>
              <w:textAlignment w:val="baseline"/>
              <w:rPr>
                <w:rFonts w:eastAsia="Times New Roman" w:cs="Times New Roman"/>
                <w:szCs w:val="24"/>
                <w:lang w:eastAsia="hu-HU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hu-HU"/>
              </w:rPr>
              <w:t>Polyák Szabolcs</w:t>
            </w:r>
          </w:p>
          <w:p w14:paraId="141ED7D4" w14:textId="29EA618A" w:rsidR="00676B66" w:rsidRPr="00676B66" w:rsidRDefault="007903F5" w:rsidP="00676B66">
            <w:pPr>
              <w:jc w:val="center"/>
              <w:textAlignment w:val="baseline"/>
              <w:rPr>
                <w:rFonts w:eastAsia="Times New Roman" w:cs="Times New Roman"/>
                <w:szCs w:val="24"/>
                <w:lang w:eastAsia="hu-HU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hu-HU"/>
              </w:rPr>
              <w:t>Cseh Dániel Kristóf</w:t>
            </w:r>
            <w:r w:rsidR="00676B66" w:rsidRPr="00676B66">
              <w:rPr>
                <w:rFonts w:ascii="Segoe UI" w:eastAsia="Times New Roman" w:hAnsi="Segoe UI" w:cs="Segoe UI"/>
                <w:sz w:val="21"/>
                <w:szCs w:val="21"/>
                <w:lang w:eastAsia="hu-HU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4AA5FF" w14:textId="5B891E03" w:rsidR="00676B66" w:rsidRPr="00676B66" w:rsidRDefault="007903F5" w:rsidP="00676B66">
            <w:pPr>
              <w:jc w:val="center"/>
              <w:textAlignment w:val="baseline"/>
              <w:rPr>
                <w:rFonts w:eastAsia="Times New Roman" w:cs="Times New Roman"/>
                <w:szCs w:val="24"/>
                <w:lang w:eastAsia="hu-HU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hu-HU"/>
              </w:rPr>
              <w:t>ESILHK</w:t>
            </w:r>
          </w:p>
          <w:p w14:paraId="10CF1A81" w14:textId="6C98340C" w:rsidR="00676B66" w:rsidRPr="00676B66" w:rsidRDefault="007903F5" w:rsidP="00676B66">
            <w:pPr>
              <w:jc w:val="center"/>
              <w:textAlignment w:val="baseline"/>
              <w:rPr>
                <w:rFonts w:eastAsia="Times New Roman" w:cs="Times New Roman"/>
                <w:szCs w:val="24"/>
                <w:lang w:eastAsia="hu-HU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hu-HU"/>
              </w:rPr>
              <w:t>I1DSMV</w:t>
            </w:r>
            <w:r w:rsidR="00676B66" w:rsidRPr="00676B66">
              <w:rPr>
                <w:rFonts w:ascii="Segoe UI" w:eastAsia="Times New Roman" w:hAnsi="Segoe UI" w:cs="Segoe UI"/>
                <w:sz w:val="21"/>
                <w:szCs w:val="21"/>
                <w:lang w:eastAsia="hu-HU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388BDF" w14:textId="42EB16A6" w:rsidR="00676B66" w:rsidRPr="00676B66" w:rsidRDefault="00E70D78" w:rsidP="00676B66">
            <w:pPr>
              <w:textAlignment w:val="baseline"/>
              <w:rPr>
                <w:rFonts w:eastAsia="Times New Roman" w:cs="Times New Roman"/>
                <w:szCs w:val="24"/>
                <w:lang w:eastAsia="hu-HU"/>
              </w:rPr>
            </w:pPr>
            <w:hyperlink r:id="rId11" w:history="1">
              <w:r w:rsidRPr="00426CC1">
                <w:rPr>
                  <w:rStyle w:val="Hiperhivatkozs"/>
                  <w:rFonts w:ascii="Segoe UI" w:eastAsia="Times New Roman" w:hAnsi="Segoe UI" w:cs="Segoe UI"/>
                  <w:sz w:val="21"/>
                  <w:szCs w:val="21"/>
                  <w:lang w:eastAsia="hu-HU"/>
                </w:rPr>
                <w:t>brank321@gmail.com</w:t>
              </w:r>
            </w:hyperlink>
            <w:r w:rsidR="00676B66" w:rsidRPr="00676B66">
              <w:rPr>
                <w:rFonts w:ascii="Calibri" w:eastAsia="Times New Roman" w:hAnsi="Calibri" w:cs="Calibri"/>
                <w:sz w:val="22"/>
                <w:lang w:eastAsia="hu-HU"/>
              </w:rPr>
              <w:t> </w:t>
            </w:r>
          </w:p>
          <w:p w14:paraId="0EC4A09A" w14:textId="0741572A" w:rsidR="00676B66" w:rsidRPr="00676B66" w:rsidRDefault="007903F5" w:rsidP="00676B66">
            <w:pPr>
              <w:textAlignment w:val="baseline"/>
              <w:rPr>
                <w:rFonts w:eastAsia="Times New Roman" w:cs="Times New Roman"/>
                <w:szCs w:val="24"/>
                <w:lang w:eastAsia="hu-HU"/>
              </w:rPr>
            </w:pPr>
            <w:r w:rsidRPr="007903F5">
              <w:rPr>
                <w:rFonts w:ascii="Segoe UI" w:eastAsia="Times New Roman" w:hAnsi="Segoe UI" w:cs="Segoe UI"/>
                <w:sz w:val="21"/>
                <w:szCs w:val="21"/>
                <w:lang w:eastAsia="hu-HU"/>
              </w:rPr>
              <w:t>kristof.daniel.cseh@gmail.com</w:t>
            </w:r>
            <w:r w:rsidR="00676B66" w:rsidRPr="00676B66">
              <w:rPr>
                <w:rFonts w:ascii="Segoe UI" w:eastAsia="Times New Roman" w:hAnsi="Segoe UI" w:cs="Segoe UI"/>
                <w:sz w:val="21"/>
                <w:szCs w:val="21"/>
                <w:lang w:eastAsia="hu-HU"/>
              </w:rPr>
              <w:t>  </w:t>
            </w:r>
          </w:p>
        </w:tc>
      </w:tr>
    </w:tbl>
    <w:p w14:paraId="690E0D11" w14:textId="77777777" w:rsidR="00676B66" w:rsidRPr="00676B66" w:rsidRDefault="00676B66" w:rsidP="00676B66">
      <w:pPr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676B66">
        <w:rPr>
          <w:rFonts w:ascii="Calibri" w:eastAsia="Times New Roman" w:hAnsi="Calibri" w:cs="Calibri"/>
          <w:sz w:val="22"/>
          <w:lang w:eastAsia="hu-HU"/>
        </w:rPr>
        <w:t> </w:t>
      </w:r>
    </w:p>
    <w:p w14:paraId="2007B776" w14:textId="77777777" w:rsidR="005265A3" w:rsidRDefault="00676B66" w:rsidP="005265A3">
      <w:pPr>
        <w:jc w:val="center"/>
        <w:textAlignment w:val="baseline"/>
        <w:rPr>
          <w:rFonts w:ascii="Segoe UI" w:eastAsia="Times New Roman" w:hAnsi="Segoe UI" w:cs="Segoe UI"/>
          <w:b/>
          <w:bCs/>
          <w:sz w:val="46"/>
          <w:szCs w:val="46"/>
          <w:lang w:eastAsia="hu-HU"/>
        </w:rPr>
      </w:pPr>
      <w:proofErr w:type="spellStart"/>
      <w:r w:rsidRPr="00676B66">
        <w:rPr>
          <w:rFonts w:ascii="Segoe UI" w:eastAsia="Times New Roman" w:hAnsi="Segoe UI" w:cs="Segoe UI"/>
          <w:b/>
          <w:bCs/>
          <w:sz w:val="46"/>
          <w:szCs w:val="46"/>
          <w:lang w:eastAsia="hu-HU"/>
        </w:rPr>
        <w:t>Git</w:t>
      </w:r>
      <w:proofErr w:type="spellEnd"/>
      <w:r w:rsidRPr="00676B66">
        <w:rPr>
          <w:rFonts w:ascii="Segoe UI" w:eastAsia="Times New Roman" w:hAnsi="Segoe UI" w:cs="Segoe UI"/>
          <w:b/>
          <w:bCs/>
          <w:sz w:val="46"/>
          <w:szCs w:val="46"/>
          <w:lang w:eastAsia="hu-HU"/>
        </w:rPr>
        <w:t xml:space="preserve"> </w:t>
      </w:r>
      <w:proofErr w:type="spellStart"/>
      <w:r w:rsidRPr="00676B66">
        <w:rPr>
          <w:rFonts w:ascii="Segoe UI" w:eastAsia="Times New Roman" w:hAnsi="Segoe UI" w:cs="Segoe UI"/>
          <w:b/>
          <w:bCs/>
          <w:sz w:val="46"/>
          <w:szCs w:val="46"/>
          <w:lang w:eastAsia="hu-HU"/>
        </w:rPr>
        <w:t>Repository</w:t>
      </w:r>
      <w:proofErr w:type="spellEnd"/>
      <w:r w:rsidRPr="00676B66">
        <w:rPr>
          <w:rFonts w:ascii="Segoe UI" w:eastAsia="Times New Roman" w:hAnsi="Segoe UI" w:cs="Segoe UI"/>
          <w:b/>
          <w:bCs/>
          <w:sz w:val="46"/>
          <w:szCs w:val="46"/>
          <w:lang w:eastAsia="hu-HU"/>
        </w:rPr>
        <w:t xml:space="preserve"> címe:</w:t>
      </w:r>
    </w:p>
    <w:p w14:paraId="142048D7" w14:textId="4AC2EA2F" w:rsidR="00676B66" w:rsidRPr="002261B5" w:rsidRDefault="00E70D78" w:rsidP="002261B5">
      <w:pPr>
        <w:jc w:val="center"/>
        <w:textAlignment w:val="baseline"/>
        <w:rPr>
          <w:rFonts w:ascii="Segoe UI" w:eastAsia="Times New Roman" w:hAnsi="Segoe UI" w:cs="Segoe UI"/>
          <w:sz w:val="46"/>
          <w:szCs w:val="46"/>
          <w:lang w:eastAsia="hu-HU"/>
        </w:rPr>
      </w:pPr>
      <w:r w:rsidRPr="00E70D78">
        <w:t>https://github.com/CsehDanielKristof/JavaFX</w:t>
      </w:r>
      <w:r w:rsidR="00676B66">
        <w:br w:type="page"/>
      </w:r>
    </w:p>
    <w:p w14:paraId="7C68A296" w14:textId="048597E1" w:rsidR="000B54A5" w:rsidRPr="000B54A5" w:rsidRDefault="00402F50" w:rsidP="00680CD7">
      <w:pPr>
        <w:pStyle w:val="szdcmsortartalomjegyzk"/>
      </w:pPr>
      <w:r>
        <w:lastRenderedPageBreak/>
        <w:t>Tartalomjegyzék</w:t>
      </w:r>
    </w:p>
    <w:p w14:paraId="2574BC15" w14:textId="772BA159" w:rsidR="00BB6EB8" w:rsidRDefault="00AD77F8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hu-HU"/>
        </w:rPr>
      </w:pPr>
      <w:r>
        <w:fldChar w:fldCharType="begin"/>
      </w:r>
      <w:r w:rsidR="00D26B5E">
        <w:instrText xml:space="preserve"> TOC \h \z \t "szd_címsor1;1;szd_címsor_számozatlan;1;szd_címsor2;2;szd_címsor3;3" </w:instrText>
      </w:r>
      <w:r>
        <w:fldChar w:fldCharType="separate"/>
      </w:r>
      <w:hyperlink w:anchor="_Toc120803633" w:history="1">
        <w:r w:rsidR="00BB6EB8" w:rsidRPr="00E36821">
          <w:rPr>
            <w:rStyle w:val="Hiperhivatkozs"/>
            <w:noProof/>
          </w:rPr>
          <w:t>1.</w:t>
        </w:r>
        <w:r w:rsidR="00BB6EB8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eastAsia="hu-HU"/>
          </w:rPr>
          <w:tab/>
        </w:r>
        <w:r w:rsidR="00BB6EB8" w:rsidRPr="00E36821">
          <w:rPr>
            <w:rStyle w:val="Hiperhivatkozs"/>
            <w:noProof/>
          </w:rPr>
          <w:t>Feladat Pontos leírása</w:t>
        </w:r>
        <w:r w:rsidR="00BB6EB8">
          <w:rPr>
            <w:noProof/>
            <w:webHidden/>
          </w:rPr>
          <w:tab/>
        </w:r>
        <w:r w:rsidR="00BB6EB8">
          <w:rPr>
            <w:noProof/>
            <w:webHidden/>
          </w:rPr>
          <w:fldChar w:fldCharType="begin"/>
        </w:r>
        <w:r w:rsidR="00BB6EB8">
          <w:rPr>
            <w:noProof/>
            <w:webHidden/>
          </w:rPr>
          <w:instrText xml:space="preserve"> PAGEREF _Toc120803633 \h </w:instrText>
        </w:r>
        <w:r w:rsidR="00BB6EB8">
          <w:rPr>
            <w:noProof/>
            <w:webHidden/>
          </w:rPr>
        </w:r>
        <w:r w:rsidR="00BB6EB8">
          <w:rPr>
            <w:noProof/>
            <w:webHidden/>
          </w:rPr>
          <w:fldChar w:fldCharType="separate"/>
        </w:r>
        <w:r w:rsidR="00BB6EB8">
          <w:rPr>
            <w:noProof/>
            <w:webHidden/>
          </w:rPr>
          <w:t>5</w:t>
        </w:r>
        <w:r w:rsidR="00BB6EB8">
          <w:rPr>
            <w:noProof/>
            <w:webHidden/>
          </w:rPr>
          <w:fldChar w:fldCharType="end"/>
        </w:r>
      </w:hyperlink>
    </w:p>
    <w:p w14:paraId="0A6029AE" w14:textId="06C1EE21" w:rsidR="00BB6EB8" w:rsidRDefault="00857345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hu-HU"/>
        </w:rPr>
      </w:pPr>
      <w:hyperlink w:anchor="_Toc120803634" w:history="1">
        <w:r w:rsidR="00BB6EB8" w:rsidRPr="00E36821">
          <w:rPr>
            <w:rStyle w:val="Hiperhivatkozs"/>
            <w:noProof/>
          </w:rPr>
          <w:t>2.</w:t>
        </w:r>
        <w:r w:rsidR="00BB6EB8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eastAsia="hu-HU"/>
          </w:rPr>
          <w:tab/>
        </w:r>
        <w:r w:rsidR="00BB6EB8" w:rsidRPr="00E36821">
          <w:rPr>
            <w:rStyle w:val="Hiperhivatkozs"/>
            <w:noProof/>
          </w:rPr>
          <w:t>A gépi és nyelvi igények</w:t>
        </w:r>
        <w:r w:rsidR="00BB6EB8">
          <w:rPr>
            <w:noProof/>
            <w:webHidden/>
          </w:rPr>
          <w:tab/>
        </w:r>
        <w:r w:rsidR="00BB6EB8">
          <w:rPr>
            <w:noProof/>
            <w:webHidden/>
          </w:rPr>
          <w:fldChar w:fldCharType="begin"/>
        </w:r>
        <w:r w:rsidR="00BB6EB8">
          <w:rPr>
            <w:noProof/>
            <w:webHidden/>
          </w:rPr>
          <w:instrText xml:space="preserve"> PAGEREF _Toc120803634 \h </w:instrText>
        </w:r>
        <w:r w:rsidR="00BB6EB8">
          <w:rPr>
            <w:noProof/>
            <w:webHidden/>
          </w:rPr>
        </w:r>
        <w:r w:rsidR="00BB6EB8">
          <w:rPr>
            <w:noProof/>
            <w:webHidden/>
          </w:rPr>
          <w:fldChar w:fldCharType="separate"/>
        </w:r>
        <w:r w:rsidR="00BB6EB8">
          <w:rPr>
            <w:noProof/>
            <w:webHidden/>
          </w:rPr>
          <w:t>8</w:t>
        </w:r>
        <w:r w:rsidR="00BB6EB8">
          <w:rPr>
            <w:noProof/>
            <w:webHidden/>
          </w:rPr>
          <w:fldChar w:fldCharType="end"/>
        </w:r>
      </w:hyperlink>
    </w:p>
    <w:p w14:paraId="262BA698" w14:textId="50197855" w:rsidR="00BB6EB8" w:rsidRDefault="0085734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4"/>
          <w:szCs w:val="24"/>
          <w:lang w:eastAsia="hu-HU"/>
        </w:rPr>
      </w:pPr>
      <w:hyperlink w:anchor="_Toc120803635" w:history="1">
        <w:r w:rsidR="00BB6EB8" w:rsidRPr="00E36821">
          <w:rPr>
            <w:rStyle w:val="Hiperhivatkozs"/>
            <w:rFonts w:ascii="Segoe UI" w:hAnsi="Segoe UI" w:cs="Segoe UI"/>
            <w:noProof/>
          </w:rPr>
          <w:t>2.1.</w:t>
        </w:r>
        <w:r w:rsidR="00BB6EB8">
          <w:rPr>
            <w:rFonts w:eastAsiaTheme="minorEastAsia"/>
            <w:smallCaps w:val="0"/>
            <w:noProof/>
            <w:sz w:val="24"/>
            <w:szCs w:val="24"/>
            <w:lang w:eastAsia="hu-HU"/>
          </w:rPr>
          <w:tab/>
        </w:r>
        <w:r w:rsidR="00BB6EB8" w:rsidRPr="00E36821">
          <w:rPr>
            <w:rStyle w:val="Hiperhivatkozs"/>
            <w:rFonts w:ascii="Calibri Light" w:hAnsi="Calibri Light" w:cs="Calibri Light"/>
            <w:noProof/>
          </w:rPr>
          <w:t>Ajánlott specifikációk:</w:t>
        </w:r>
        <w:r w:rsidR="00BB6EB8">
          <w:rPr>
            <w:noProof/>
            <w:webHidden/>
          </w:rPr>
          <w:tab/>
        </w:r>
        <w:r w:rsidR="00BB6EB8">
          <w:rPr>
            <w:noProof/>
            <w:webHidden/>
          </w:rPr>
          <w:fldChar w:fldCharType="begin"/>
        </w:r>
        <w:r w:rsidR="00BB6EB8">
          <w:rPr>
            <w:noProof/>
            <w:webHidden/>
          </w:rPr>
          <w:instrText xml:space="preserve"> PAGEREF _Toc120803635 \h </w:instrText>
        </w:r>
        <w:r w:rsidR="00BB6EB8">
          <w:rPr>
            <w:noProof/>
            <w:webHidden/>
          </w:rPr>
        </w:r>
        <w:r w:rsidR="00BB6EB8">
          <w:rPr>
            <w:noProof/>
            <w:webHidden/>
          </w:rPr>
          <w:fldChar w:fldCharType="separate"/>
        </w:r>
        <w:r w:rsidR="00BB6EB8">
          <w:rPr>
            <w:noProof/>
            <w:webHidden/>
          </w:rPr>
          <w:t>8</w:t>
        </w:r>
        <w:r w:rsidR="00BB6EB8">
          <w:rPr>
            <w:noProof/>
            <w:webHidden/>
          </w:rPr>
          <w:fldChar w:fldCharType="end"/>
        </w:r>
      </w:hyperlink>
    </w:p>
    <w:p w14:paraId="73A2D967" w14:textId="5477068A" w:rsidR="00BB6EB8" w:rsidRDefault="00857345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hu-HU"/>
        </w:rPr>
      </w:pPr>
      <w:hyperlink w:anchor="_Toc120803636" w:history="1">
        <w:r w:rsidR="00BB6EB8" w:rsidRPr="00E36821">
          <w:rPr>
            <w:rStyle w:val="Hiperhivatkozs"/>
            <w:noProof/>
          </w:rPr>
          <w:t>3.</w:t>
        </w:r>
        <w:r w:rsidR="00BB6EB8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eastAsia="hu-HU"/>
          </w:rPr>
          <w:tab/>
        </w:r>
        <w:r w:rsidR="00BB6EB8" w:rsidRPr="00E36821">
          <w:rPr>
            <w:rStyle w:val="Hiperhivatkozs"/>
            <w:noProof/>
            <w:shd w:val="clear" w:color="auto" w:fill="FFFFFF"/>
          </w:rPr>
          <w:t>A mappa és fájlszerkezet bemutatását név és funkció szerint</w:t>
        </w:r>
        <w:r w:rsidR="00BB6EB8">
          <w:rPr>
            <w:noProof/>
            <w:webHidden/>
          </w:rPr>
          <w:tab/>
        </w:r>
        <w:r w:rsidR="00BB6EB8">
          <w:rPr>
            <w:noProof/>
            <w:webHidden/>
          </w:rPr>
          <w:fldChar w:fldCharType="begin"/>
        </w:r>
        <w:r w:rsidR="00BB6EB8">
          <w:rPr>
            <w:noProof/>
            <w:webHidden/>
          </w:rPr>
          <w:instrText xml:space="preserve"> PAGEREF _Toc120803636 \h </w:instrText>
        </w:r>
        <w:r w:rsidR="00BB6EB8">
          <w:rPr>
            <w:noProof/>
            <w:webHidden/>
          </w:rPr>
        </w:r>
        <w:r w:rsidR="00BB6EB8">
          <w:rPr>
            <w:noProof/>
            <w:webHidden/>
          </w:rPr>
          <w:fldChar w:fldCharType="separate"/>
        </w:r>
        <w:r w:rsidR="00BB6EB8">
          <w:rPr>
            <w:noProof/>
            <w:webHidden/>
          </w:rPr>
          <w:t>9</w:t>
        </w:r>
        <w:r w:rsidR="00BB6EB8">
          <w:rPr>
            <w:noProof/>
            <w:webHidden/>
          </w:rPr>
          <w:fldChar w:fldCharType="end"/>
        </w:r>
      </w:hyperlink>
    </w:p>
    <w:p w14:paraId="497B297F" w14:textId="6CC86E98" w:rsidR="00BB6EB8" w:rsidRDefault="0085734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4"/>
          <w:szCs w:val="24"/>
          <w:lang w:eastAsia="hu-HU"/>
        </w:rPr>
      </w:pPr>
      <w:hyperlink w:anchor="_Toc120803637" w:history="1">
        <w:r w:rsidR="00BB6EB8" w:rsidRPr="00E36821">
          <w:rPr>
            <w:rStyle w:val="Hiperhivatkozs"/>
            <w:noProof/>
          </w:rPr>
          <w:t>3.1.</w:t>
        </w:r>
        <w:r w:rsidR="00BB6EB8">
          <w:rPr>
            <w:rFonts w:eastAsiaTheme="minorEastAsia"/>
            <w:smallCaps w:val="0"/>
            <w:noProof/>
            <w:sz w:val="24"/>
            <w:szCs w:val="24"/>
            <w:lang w:eastAsia="hu-HU"/>
          </w:rPr>
          <w:tab/>
        </w:r>
        <w:r w:rsidR="00BB6EB8" w:rsidRPr="00E36821">
          <w:rPr>
            <w:rStyle w:val="Hiperhivatkozs"/>
            <w:noProof/>
          </w:rPr>
          <w:t>Github repository tartalma:</w:t>
        </w:r>
        <w:r w:rsidR="00BB6EB8">
          <w:rPr>
            <w:noProof/>
            <w:webHidden/>
          </w:rPr>
          <w:tab/>
        </w:r>
        <w:r w:rsidR="00BB6EB8">
          <w:rPr>
            <w:noProof/>
            <w:webHidden/>
          </w:rPr>
          <w:fldChar w:fldCharType="begin"/>
        </w:r>
        <w:r w:rsidR="00BB6EB8">
          <w:rPr>
            <w:noProof/>
            <w:webHidden/>
          </w:rPr>
          <w:instrText xml:space="preserve"> PAGEREF _Toc120803637 \h </w:instrText>
        </w:r>
        <w:r w:rsidR="00BB6EB8">
          <w:rPr>
            <w:noProof/>
            <w:webHidden/>
          </w:rPr>
        </w:r>
        <w:r w:rsidR="00BB6EB8">
          <w:rPr>
            <w:noProof/>
            <w:webHidden/>
          </w:rPr>
          <w:fldChar w:fldCharType="separate"/>
        </w:r>
        <w:r w:rsidR="00BB6EB8">
          <w:rPr>
            <w:noProof/>
            <w:webHidden/>
          </w:rPr>
          <w:t>9</w:t>
        </w:r>
        <w:r w:rsidR="00BB6EB8">
          <w:rPr>
            <w:noProof/>
            <w:webHidden/>
          </w:rPr>
          <w:fldChar w:fldCharType="end"/>
        </w:r>
      </w:hyperlink>
    </w:p>
    <w:p w14:paraId="14F3C854" w14:textId="41388274" w:rsidR="00BB6EB8" w:rsidRDefault="0085734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4"/>
          <w:szCs w:val="24"/>
          <w:lang w:eastAsia="hu-HU"/>
        </w:rPr>
      </w:pPr>
      <w:hyperlink w:anchor="_Toc120803638" w:history="1">
        <w:r w:rsidR="00BB6EB8" w:rsidRPr="00E36821">
          <w:rPr>
            <w:rStyle w:val="Hiperhivatkozs"/>
            <w:noProof/>
          </w:rPr>
          <w:t>3.2.</w:t>
        </w:r>
        <w:r w:rsidR="00BB6EB8">
          <w:rPr>
            <w:rFonts w:eastAsiaTheme="minorEastAsia"/>
            <w:smallCaps w:val="0"/>
            <w:noProof/>
            <w:sz w:val="24"/>
            <w:szCs w:val="24"/>
            <w:lang w:eastAsia="hu-HU"/>
          </w:rPr>
          <w:tab/>
        </w:r>
        <w:r w:rsidR="00BB6EB8" w:rsidRPr="00E36821">
          <w:rPr>
            <w:rStyle w:val="Hiperhivatkozs"/>
            <w:noProof/>
          </w:rPr>
          <w:t>A Java osztályok:</w:t>
        </w:r>
        <w:r w:rsidR="00BB6EB8">
          <w:rPr>
            <w:noProof/>
            <w:webHidden/>
          </w:rPr>
          <w:tab/>
        </w:r>
        <w:r w:rsidR="00BB6EB8">
          <w:rPr>
            <w:noProof/>
            <w:webHidden/>
          </w:rPr>
          <w:fldChar w:fldCharType="begin"/>
        </w:r>
        <w:r w:rsidR="00BB6EB8">
          <w:rPr>
            <w:noProof/>
            <w:webHidden/>
          </w:rPr>
          <w:instrText xml:space="preserve"> PAGEREF _Toc120803638 \h </w:instrText>
        </w:r>
        <w:r w:rsidR="00BB6EB8">
          <w:rPr>
            <w:noProof/>
            <w:webHidden/>
          </w:rPr>
        </w:r>
        <w:r w:rsidR="00BB6EB8">
          <w:rPr>
            <w:noProof/>
            <w:webHidden/>
          </w:rPr>
          <w:fldChar w:fldCharType="separate"/>
        </w:r>
        <w:r w:rsidR="00BB6EB8">
          <w:rPr>
            <w:noProof/>
            <w:webHidden/>
          </w:rPr>
          <w:t>9</w:t>
        </w:r>
        <w:r w:rsidR="00BB6EB8">
          <w:rPr>
            <w:noProof/>
            <w:webHidden/>
          </w:rPr>
          <w:fldChar w:fldCharType="end"/>
        </w:r>
      </w:hyperlink>
    </w:p>
    <w:p w14:paraId="7C68A2A9" w14:textId="6758F42A" w:rsidR="00402F50" w:rsidRDefault="00AD77F8">
      <w:r>
        <w:fldChar w:fldCharType="end"/>
      </w:r>
    </w:p>
    <w:p w14:paraId="7C68A31F" w14:textId="08321AFD" w:rsidR="00A52803" w:rsidRDefault="00A52803">
      <w:r>
        <w:br w:type="page"/>
      </w:r>
    </w:p>
    <w:p w14:paraId="054206D9" w14:textId="5C619457" w:rsidR="00FE1039" w:rsidRDefault="007A72B2" w:rsidP="007A72B2">
      <w:pPr>
        <w:pStyle w:val="szdcmsor1"/>
      </w:pPr>
      <w:bookmarkStart w:id="0" w:name="_Toc120803633"/>
      <w:r w:rsidRPr="007A72B2">
        <w:lastRenderedPageBreak/>
        <w:t>Feladat Pontos leírása</w:t>
      </w:r>
      <w:bookmarkEnd w:id="0"/>
    </w:p>
    <w:p w14:paraId="5F1EE48A" w14:textId="77777777" w:rsidR="00D84267" w:rsidRDefault="00D84267" w:rsidP="0070054F">
      <w:pPr>
        <w:pStyle w:val="Nincstrkz"/>
      </w:pPr>
      <w:r>
        <w:t>Java alkalmazások Alapképzés Előadás Beadandó feladat</w:t>
      </w:r>
    </w:p>
    <w:p w14:paraId="3F325BD3" w14:textId="77777777" w:rsidR="00D84267" w:rsidRDefault="00D84267" w:rsidP="0070054F">
      <w:pPr>
        <w:pStyle w:val="Nincstrkz"/>
      </w:pPr>
      <w:r>
        <w:t xml:space="preserve"> </w:t>
      </w:r>
    </w:p>
    <w:p w14:paraId="09F97164" w14:textId="77777777" w:rsidR="00D84267" w:rsidRDefault="00D84267" w:rsidP="0070054F">
      <w:pPr>
        <w:pStyle w:val="Nincstrkz"/>
      </w:pPr>
      <w:r>
        <w:t>A feladathoz segítséget a feladat végénél talál!</w:t>
      </w:r>
    </w:p>
    <w:p w14:paraId="417FC499" w14:textId="77777777" w:rsidR="00D84267" w:rsidRDefault="00D84267" w:rsidP="0070054F">
      <w:pPr>
        <w:pStyle w:val="Nincstrkz"/>
      </w:pPr>
      <w:r>
        <w:t xml:space="preserve"> </w:t>
      </w:r>
    </w:p>
    <w:p w14:paraId="5DA5EF0E" w14:textId="77777777" w:rsidR="00D84267" w:rsidRDefault="00D84267" w:rsidP="0070054F">
      <w:pPr>
        <w:pStyle w:val="Nincstrkz"/>
      </w:pPr>
      <w:r>
        <w:t>Alakítsanak ki két-fős csoportokat és a feladatot közösen, projektmunkában oldják meg. A dokumentációban majd írják le, hogy a két főből ki melyik feladatrészt csinálta meg.</w:t>
      </w:r>
    </w:p>
    <w:p w14:paraId="41D0E53F" w14:textId="77777777" w:rsidR="00D84267" w:rsidRDefault="00D84267" w:rsidP="0070054F">
      <w:pPr>
        <w:pStyle w:val="Nincstrkz"/>
      </w:pPr>
      <w:r>
        <w:t xml:space="preserve">A csoportoknál a kapcsolatfelvételt és a közös munkát a </w:t>
      </w:r>
      <w:proofErr w:type="spellStart"/>
      <w:r>
        <w:t>Teams</w:t>
      </w:r>
      <w:proofErr w:type="spellEnd"/>
      <w:r>
        <w:t>-en meg lehet oldani.</w:t>
      </w:r>
    </w:p>
    <w:p w14:paraId="05F770B7" w14:textId="77777777" w:rsidR="00D84267" w:rsidRDefault="00D84267" w:rsidP="0070054F">
      <w:pPr>
        <w:pStyle w:val="Nincstrkz"/>
      </w:pPr>
      <w:r>
        <w:t>Ha valaki nem talál társat (pl. páratlanul vannak a csoportban), a GitHub-os feladatot akkor is projektmunkában csinálja meg két GitHub fiókot felhasználva.</w:t>
      </w:r>
    </w:p>
    <w:p w14:paraId="00ABD342" w14:textId="77777777" w:rsidR="00D84267" w:rsidRDefault="00D84267" w:rsidP="0070054F">
      <w:pPr>
        <w:pStyle w:val="Nincstrkz"/>
      </w:pPr>
      <w:r>
        <w:t xml:space="preserve"> </w:t>
      </w:r>
    </w:p>
    <w:p w14:paraId="5AD435FC" w14:textId="77777777" w:rsidR="00D84267" w:rsidRDefault="00D84267" w:rsidP="0070054F">
      <w:pPr>
        <w:pStyle w:val="Nincstrkz"/>
      </w:pPr>
      <w:r>
        <w:t>Az Adatbázisok mappában találnak adatbázis forrásokat, amik közül kell egyet a csoportnak választani és felhasználni a feladatában. Egy adatbázist maximum 1 csoport választhat.</w:t>
      </w:r>
    </w:p>
    <w:p w14:paraId="1A27E86E" w14:textId="77777777" w:rsidR="00D84267" w:rsidRDefault="00D84267" w:rsidP="0070054F">
      <w:pPr>
        <w:pStyle w:val="Nincstrkz"/>
      </w:pPr>
      <w:r>
        <w:t>Az adatbázist lehet újabb táblákkal bővíteni. Importálja be a választott adatbázis adatait.</w:t>
      </w:r>
    </w:p>
    <w:p w14:paraId="080C87C6" w14:textId="77777777" w:rsidR="00D84267" w:rsidRDefault="00D84267" w:rsidP="0070054F">
      <w:pPr>
        <w:pStyle w:val="Nincstrkz"/>
      </w:pPr>
      <w:r>
        <w:t xml:space="preserve"> </w:t>
      </w:r>
    </w:p>
    <w:p w14:paraId="63C1792A" w14:textId="77777777" w:rsidR="00D84267" w:rsidRDefault="00D84267" w:rsidP="0070054F">
      <w:pPr>
        <w:pStyle w:val="Nincstrkz"/>
      </w:pPr>
      <w:r>
        <w:t xml:space="preserve">A feladatban egy menüvel ellátott grafikus asztali alkalmazást kell készíteni Java nyelven </w:t>
      </w:r>
      <w:proofErr w:type="spellStart"/>
      <w:r>
        <w:t>JavaFX</w:t>
      </w:r>
      <w:proofErr w:type="spellEnd"/>
      <w:r>
        <w:t xml:space="preserve"> technológiával.</w:t>
      </w:r>
    </w:p>
    <w:p w14:paraId="10522FFB" w14:textId="77777777" w:rsidR="00D84267" w:rsidRDefault="00D84267" w:rsidP="0070054F">
      <w:pPr>
        <w:pStyle w:val="Nincstrkz"/>
      </w:pPr>
      <w:r>
        <w:t xml:space="preserve"> </w:t>
      </w:r>
    </w:p>
    <w:p w14:paraId="3C075CFE" w14:textId="77777777" w:rsidR="00D84267" w:rsidRDefault="00D84267" w:rsidP="0070054F">
      <w:pPr>
        <w:pStyle w:val="Nincstrkz"/>
      </w:pPr>
      <w:r>
        <w:t>Összesen 30 pont</w:t>
      </w:r>
    </w:p>
    <w:p w14:paraId="01874795" w14:textId="77777777" w:rsidR="00D84267" w:rsidRDefault="00D84267" w:rsidP="0070054F">
      <w:pPr>
        <w:pStyle w:val="Nincstrkz"/>
      </w:pPr>
      <w:r>
        <w:t xml:space="preserve"> </w:t>
      </w:r>
    </w:p>
    <w:p w14:paraId="3DD1C14C" w14:textId="11D37D2A" w:rsidR="00D84267" w:rsidRDefault="00D84267" w:rsidP="006440D9">
      <w:pPr>
        <w:pStyle w:val="szdfelsorolsszm"/>
      </w:pPr>
      <w:r>
        <w:t>Adatbázis menü: egy CRUD alkalmazás a választott adatbázissal​​​​(5 pont)</w:t>
      </w:r>
    </w:p>
    <w:p w14:paraId="32F153DB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 xml:space="preserve">Olvas </w:t>
      </w:r>
      <w:proofErr w:type="spellStart"/>
      <w:r>
        <w:t>almenü</w:t>
      </w:r>
      <w:proofErr w:type="spellEnd"/>
      <w:r>
        <w:t xml:space="preserve">: </w:t>
      </w:r>
      <w:proofErr w:type="spellStart"/>
      <w:r>
        <w:t>Megjeleníi</w:t>
      </w:r>
      <w:proofErr w:type="spellEnd"/>
      <w:r>
        <w:t xml:space="preserve"> az adatbázis adatait egy táblázatban. Az adatbázis legalább 3 táblájának adatait használja fel. Ha túl sok adatot tartalmaz az adatbázis, akkor elég csak egy részét megjeleníteni.</w:t>
      </w:r>
    </w:p>
    <w:p w14:paraId="6F2AD64B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 xml:space="preserve">Olvas2 almenü: </w:t>
      </w:r>
      <w:proofErr w:type="gramStart"/>
      <w:r>
        <w:t>Hasonló</w:t>
      </w:r>
      <w:proofErr w:type="gramEnd"/>
      <w:r>
        <w:t xml:space="preserve"> mint az előző, de az oldalon először jelenjen meg egy Űrlap, aminek segítségével tud szűrni az adatbázis adataira. Az űrlapon használja a következő elemeket: szöveges beviteli mező, lenyíló lista, </w:t>
      </w:r>
      <w:proofErr w:type="spellStart"/>
      <w:r>
        <w:t>radio</w:t>
      </w:r>
      <w:proofErr w:type="spellEnd"/>
      <w:r>
        <w:t xml:space="preserve"> gomb, jelölőnégyzet.</w:t>
      </w:r>
    </w:p>
    <w:p w14:paraId="596BDE00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>Ír almenü: Az oldalon jelenjen meg egy űrlap, aminek segítségével új rekordot tud hozzáfűzni az adatbázis egyik táblájához.</w:t>
      </w:r>
    </w:p>
    <w:p w14:paraId="1A308F6D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>Módosít almenü: Az oldalon jelenjen meg egy űrlap, aminek segítségével egy már meglévő rekordot tud módosítani az adatbázis egyik táblájánál. A rekord azonosítója lenyíló listából legyen választható.</w:t>
      </w:r>
    </w:p>
    <w:p w14:paraId="53FB11E0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>Töröl almenü: Az egyik tábla egy rekordjának törléséhez. A rekord azonosítója lenyíló listából legyen választható.</w:t>
      </w:r>
    </w:p>
    <w:p w14:paraId="61E9B0F0" w14:textId="1185468D" w:rsidR="00D84267" w:rsidRDefault="00D84267" w:rsidP="006440D9">
      <w:pPr>
        <w:pStyle w:val="szdfelsorolsszm"/>
      </w:pPr>
      <w:r>
        <w:t xml:space="preserve">Rest1 menü: Készítsen egy </w:t>
      </w:r>
      <w:proofErr w:type="spellStart"/>
      <w:r>
        <w:t>Restful</w:t>
      </w:r>
      <w:proofErr w:type="spellEnd"/>
      <w:r>
        <w:t xml:space="preserve"> klienst az eladáson bemutatott ​​​(5 pont)</w:t>
      </w:r>
    </w:p>
    <w:p w14:paraId="5D35DCF9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 xml:space="preserve">https://gorest.co.in Rest szerverhez. A </w:t>
      </w:r>
      <w:proofErr w:type="spellStart"/>
      <w:r>
        <w:t>Create</w:t>
      </w:r>
      <w:proofErr w:type="spellEnd"/>
      <w:r>
        <w:t xml:space="preserve">, Read, Update, </w:t>
      </w:r>
      <w:proofErr w:type="spellStart"/>
      <w:r>
        <w:t>Delete</w:t>
      </w:r>
      <w:proofErr w:type="spellEnd"/>
      <w:r>
        <w:t xml:space="preserve"> almenükben valósítsa meg a hozzájuk tartozó műveletet.</w:t>
      </w:r>
    </w:p>
    <w:p w14:paraId="766B2AF9" w14:textId="334F4812" w:rsidR="00D84267" w:rsidRDefault="00D84267" w:rsidP="006440D9">
      <w:pPr>
        <w:pStyle w:val="szdfelsorolsszm"/>
      </w:pPr>
      <w:r>
        <w:lastRenderedPageBreak/>
        <w:t xml:space="preserve">Készítsen a Microsoft </w:t>
      </w:r>
      <w:proofErr w:type="spellStart"/>
      <w:r>
        <w:t>Azure</w:t>
      </w:r>
      <w:proofErr w:type="spellEnd"/>
      <w:r>
        <w:t xml:space="preserve"> felhőben egy </w:t>
      </w:r>
      <w:proofErr w:type="spellStart"/>
      <w:r>
        <w:t>ReatFul</w:t>
      </w:r>
      <w:proofErr w:type="spellEnd"/>
      <w:r>
        <w:t xml:space="preserve"> szerver szolgáltatást a választott ​(5 pont)</w:t>
      </w:r>
    </w:p>
    <w:p w14:paraId="085C8F97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>adatbázis egyik táblája alapján.</w:t>
      </w:r>
    </w:p>
    <w:p w14:paraId="61FD5484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 xml:space="preserve">Rest2 menü: Készítsen egy </w:t>
      </w:r>
      <w:proofErr w:type="spellStart"/>
      <w:r>
        <w:t>Restful</w:t>
      </w:r>
      <w:proofErr w:type="spellEnd"/>
      <w:r>
        <w:t xml:space="preserve"> klienst a Microsoft </w:t>
      </w:r>
      <w:proofErr w:type="spellStart"/>
      <w:r>
        <w:t>Azure</w:t>
      </w:r>
      <w:proofErr w:type="spellEnd"/>
      <w:r>
        <w:t xml:space="preserve"> felhőben létrehozott Rest szerverhez. A </w:t>
      </w:r>
      <w:proofErr w:type="spellStart"/>
      <w:r>
        <w:t>Create</w:t>
      </w:r>
      <w:proofErr w:type="spellEnd"/>
      <w:r>
        <w:t xml:space="preserve">, Read, Update, </w:t>
      </w:r>
      <w:proofErr w:type="spellStart"/>
      <w:r>
        <w:t>Delete</w:t>
      </w:r>
      <w:proofErr w:type="spellEnd"/>
      <w:r>
        <w:t xml:space="preserve"> almenükben valósítsa meg a hozzájuk tartozó műveletet.</w:t>
      </w:r>
    </w:p>
    <w:p w14:paraId="4EA042CA" w14:textId="34D42BF5" w:rsidR="00D84267" w:rsidRDefault="00D84267" w:rsidP="006440D9">
      <w:pPr>
        <w:pStyle w:val="szdfelsorolsszm"/>
      </w:pPr>
      <w:proofErr w:type="spellStart"/>
      <w:r>
        <w:t>SoapKliens</w:t>
      </w:r>
      <w:proofErr w:type="spellEnd"/>
      <w:r>
        <w:t xml:space="preserve"> menü: Készítsen egy SOAP klienst a Magyar Nemzeti Bank ​​(5 pont)</w:t>
      </w:r>
    </w:p>
    <w:p w14:paraId="752F1C5E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 xml:space="preserve">webszolgáltatásához. </w:t>
      </w:r>
    </w:p>
    <w:p w14:paraId="2B602BF3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>Letöltés almenü: Letölti az összes adatot helyi adatbázisba.</w:t>
      </w:r>
    </w:p>
    <w:p w14:paraId="2382CF0A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 xml:space="preserve">Letöltés2 almenü: Az oldalon megjelenik egy űrlap (beviteli mezők, lenyíló lista, </w:t>
      </w:r>
      <w:proofErr w:type="spellStart"/>
      <w:r>
        <w:t>radio</w:t>
      </w:r>
      <w:proofErr w:type="spellEnd"/>
      <w:r>
        <w:t xml:space="preserve"> gomb, jelölő négyzet). Letölti a kiválasztott adatokat helyi adatbázisba és a Microsoft </w:t>
      </w:r>
      <w:proofErr w:type="spellStart"/>
      <w:r>
        <w:t>Azure</w:t>
      </w:r>
      <w:proofErr w:type="spellEnd"/>
      <w:r>
        <w:t xml:space="preserve"> felhő adatbázisába is.</w:t>
      </w:r>
    </w:p>
    <w:p w14:paraId="6C4D6A3A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>Grafikon almenü: Letöltés2 almenühöz hasonlóan választ egy adatsort és megjeleníti az adatokat grafikonon is.</w:t>
      </w:r>
    </w:p>
    <w:p w14:paraId="70F12ABA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>Minta: https://www.mnb.hu/arfolyam-lekerdezes</w:t>
      </w:r>
    </w:p>
    <w:p w14:paraId="6F0124EB" w14:textId="261A6814" w:rsidR="00D84267" w:rsidRDefault="00D84267" w:rsidP="006440D9">
      <w:pPr>
        <w:pStyle w:val="szdfelsorolsszm"/>
      </w:pPr>
      <w:r>
        <w:t>Adatbányászat menü: ​​​​​​​​(5 pont)</w:t>
      </w:r>
    </w:p>
    <w:p w14:paraId="19F2353F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 xml:space="preserve">Válasszanak ki egy fájlt az Adatbányászat-források mappából (az órán </w:t>
      </w:r>
      <w:proofErr w:type="gramStart"/>
      <w:r>
        <w:t>vizsgát</w:t>
      </w:r>
      <w:proofErr w:type="gramEnd"/>
      <w:r>
        <w:t xml:space="preserve"> credit-</w:t>
      </w:r>
      <w:proofErr w:type="spellStart"/>
      <w:r>
        <w:t>g.arff</w:t>
      </w:r>
      <w:proofErr w:type="spellEnd"/>
      <w:r>
        <w:t xml:space="preserve"> fájlt nem lehet választani). Válasszanak ki ebben egy olyan attribútumot, ami nem sok fajta adatot tartalmaz. Általában az utolsó </w:t>
      </w:r>
      <w:proofErr w:type="spellStart"/>
      <w:r>
        <w:t>Class</w:t>
      </w:r>
      <w:proofErr w:type="spellEnd"/>
      <w:r>
        <w:t xml:space="preserve"> nevű attribútum ilyen. </w:t>
      </w:r>
    </w:p>
    <w:p w14:paraId="7BF17EAF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 xml:space="preserve">Döntési fa almenü: Készítsenek döntési fával gépi tanuló algoritmus a kiválasztott attribútum előrejelzésére. Eredményül írassák ki a Döntési fa.txt fájlba a következő adatokat: </w:t>
      </w:r>
    </w:p>
    <w:p w14:paraId="7A9606BE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 xml:space="preserve">Tanító és kiértékelő halmaz mérete, </w:t>
      </w:r>
    </w:p>
    <w:p w14:paraId="688D9AEF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 xml:space="preserve">TP, TN, FP, FN,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, </w:t>
      </w: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</w:p>
    <w:p w14:paraId="1B7DC307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>A döntési fa kiíratása</w:t>
      </w:r>
    </w:p>
    <w:p w14:paraId="42AFB537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 xml:space="preserve">A kiértékelő halmaz minden egyedére a </w:t>
      </w:r>
      <w:proofErr w:type="spellStart"/>
      <w:r>
        <w:t>prediktált</w:t>
      </w:r>
      <w:proofErr w:type="spellEnd"/>
      <w:r>
        <w:t xml:space="preserve"> és a valós érték</w:t>
      </w:r>
    </w:p>
    <w:p w14:paraId="69C7D85E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 xml:space="preserve">Több algoritmus almenü: A választott adathalmazra futtassa le a tanult algoritmusokat. A Gépi tanulás.txt fájlba írassa ki mindegyikre: </w:t>
      </w:r>
    </w:p>
    <w:p w14:paraId="32C482BD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 xml:space="preserve">TP, TN, FP, FN,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, </w:t>
      </w: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</w:p>
    <w:p w14:paraId="37D8586A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lastRenderedPageBreak/>
        <w:t xml:space="preserve">Válassza ki az algoritmusok közül azt, amelyiknek a legjobb lett a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eredménye és írassa ki az algoritmus nevét az alkalmazás ablakába.</w:t>
      </w:r>
    </w:p>
    <w:p w14:paraId="01C4A67D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>Több algoritmus almenü-2: Lenyíló listából lehessen választani a tanult algoritmusok közül. Az algoritmust lefuttatva írassa ki az alkalmazás ablakába a következő adatokat:</w:t>
      </w:r>
    </w:p>
    <w:p w14:paraId="7033C3ED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 xml:space="preserve">TP, TN, FP, FN,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, </w:t>
      </w: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</w:p>
    <w:p w14:paraId="0CF055FC" w14:textId="6277FA12" w:rsidR="00D84267" w:rsidRDefault="00D84267" w:rsidP="006440D9">
      <w:pPr>
        <w:pStyle w:val="szdfelsorolsszm"/>
      </w:pPr>
      <w:r>
        <w:t>Egyéb menü:​​​​​​​​​​​(5 pont)</w:t>
      </w:r>
    </w:p>
    <w:p w14:paraId="7B1F6AE7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 xml:space="preserve">Páthuzamos almenü: Mutassa be a párhuzamos programvégrehajtást egy oldalon. pl. egy gombra való kattintás után egy </w:t>
      </w:r>
      <w:proofErr w:type="spellStart"/>
      <w:r>
        <w:t>Label-ben</w:t>
      </w:r>
      <w:proofErr w:type="spellEnd"/>
      <w:r>
        <w:t xml:space="preserve"> 1 másodpercenként, a másik </w:t>
      </w:r>
      <w:proofErr w:type="spellStart"/>
      <w:r>
        <w:t>Labelbe</w:t>
      </w:r>
      <w:proofErr w:type="spellEnd"/>
      <w:r>
        <w:t xml:space="preserve"> 2 másodpercenként jelenjen meg egy változó szöveg.</w:t>
      </w:r>
    </w:p>
    <w:p w14:paraId="7F550F42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proofErr w:type="spellStart"/>
      <w:r>
        <w:t>Stream</w:t>
      </w:r>
      <w:proofErr w:type="spellEnd"/>
      <w:r>
        <w:t xml:space="preserve"> </w:t>
      </w:r>
      <w:proofErr w:type="spellStart"/>
      <w:r>
        <w:t>almenü</w:t>
      </w:r>
      <w:proofErr w:type="spellEnd"/>
      <w:r>
        <w:t xml:space="preserve">: Olvassa ki a </w:t>
      </w:r>
      <w:proofErr w:type="spellStart"/>
      <w:r>
        <w:t>válsztott</w:t>
      </w:r>
      <w:proofErr w:type="spellEnd"/>
      <w:r>
        <w:t xml:space="preserve"> adatbázis minden adatát egy </w:t>
      </w:r>
      <w:proofErr w:type="spellStart"/>
      <w:r>
        <w:t>Stream</w:t>
      </w:r>
      <w:proofErr w:type="spellEnd"/>
      <w:r>
        <w:t xml:space="preserve">-be. </w:t>
      </w:r>
      <w:proofErr w:type="spellStart"/>
      <w:r>
        <w:t>Késztsen</w:t>
      </w:r>
      <w:proofErr w:type="spellEnd"/>
      <w:r>
        <w:t xml:space="preserve"> egy űrlapot (beviteli mezők, lenyíló lista, </w:t>
      </w:r>
      <w:proofErr w:type="spellStart"/>
      <w:r>
        <w:t>radio</w:t>
      </w:r>
      <w:proofErr w:type="spellEnd"/>
      <w:r>
        <w:t xml:space="preserve"> gomb, jelölő négyzet), ahol több szűrőfeltételt is beállíthat az adatokra. Jelenítse meg egy táblázatban a szűrt adatokat.</w:t>
      </w:r>
    </w:p>
    <w:p w14:paraId="0AEFA663" w14:textId="2EE5EF01" w:rsidR="007A72B2" w:rsidRDefault="00D84267" w:rsidP="006440D9">
      <w:pPr>
        <w:pStyle w:val="szdfelsorolsszm"/>
      </w:pPr>
      <w:r>
        <w:t xml:space="preserve">Készítsen egy JAR futtatható fájlt, ami a </w:t>
      </w:r>
      <w:proofErr w:type="spellStart"/>
      <w:r>
        <w:t>GitHub-on</w:t>
      </w:r>
      <w:proofErr w:type="spellEnd"/>
      <w:r>
        <w:t xml:space="preserve"> is megjelenik a főmappában.​</w:t>
      </w:r>
    </w:p>
    <w:p w14:paraId="48D75AA1" w14:textId="77777777" w:rsidR="001E34EA" w:rsidRDefault="001E34EA" w:rsidP="005E1AC2">
      <w:pPr>
        <w:pStyle w:val="szdfelsorolsszm"/>
        <w:numPr>
          <w:ilvl w:val="0"/>
          <w:numId w:val="0"/>
        </w:numPr>
        <w:ind w:left="1364"/>
      </w:pPr>
      <w:r>
        <w:t>8. Használják a GitHub (github.com) verziókövető rendszert. ​​​</w:t>
      </w:r>
    </w:p>
    <w:p w14:paraId="08BCAE47" w14:textId="77777777" w:rsidR="001E34EA" w:rsidRDefault="001E34EA" w:rsidP="005E1AC2">
      <w:pPr>
        <w:pStyle w:val="szdfelsorolsszm"/>
        <w:numPr>
          <w:ilvl w:val="0"/>
          <w:numId w:val="0"/>
        </w:numPr>
        <w:ind w:left="1364"/>
      </w:pPr>
      <w:r>
        <w:t>(Kötelező elem! A forrás ez alapján lesz javítva)</w:t>
      </w:r>
    </w:p>
    <w:p w14:paraId="684457A8" w14:textId="161DAEDC" w:rsidR="00FC1A03" w:rsidRDefault="001E34EA" w:rsidP="0070054F">
      <w:pPr>
        <w:pStyle w:val="szdfelsorolsszm"/>
      </w:pPr>
      <w:r>
        <w:t xml:space="preserve">A </w:t>
      </w:r>
      <w:proofErr w:type="spellStart"/>
      <w:r>
        <w:t>GitHub-on</w:t>
      </w:r>
      <w:proofErr w:type="spellEnd"/>
      <w:r>
        <w:t xml:space="preserve"> a projektmunka módszert alkalmazzák: látszódjék, hogy a csoport tagjai melyik részt készítették el és kb. fele-fele arányban járuljanak hozzá a projekthez. Ne csak a kész alkalmazást töltsék fel egy lépésben, hanem a részállapotokat is még legalább 5 lépésben személyenként.</w:t>
      </w:r>
    </w:p>
    <w:p w14:paraId="0BC9FB54" w14:textId="77777777" w:rsidR="00FC1A03" w:rsidRDefault="00FC1A03">
      <w:r>
        <w:br w:type="page"/>
      </w:r>
    </w:p>
    <w:p w14:paraId="530F8993" w14:textId="6A230516" w:rsidR="001E34EA" w:rsidRDefault="0004053A" w:rsidP="0004053A">
      <w:pPr>
        <w:pStyle w:val="szdcmsor1"/>
      </w:pPr>
      <w:bookmarkStart w:id="1" w:name="_Toc120803634"/>
      <w:r w:rsidRPr="0004053A">
        <w:lastRenderedPageBreak/>
        <w:t>A gépi és nyelvi igények</w:t>
      </w:r>
      <w:bookmarkEnd w:id="1"/>
    </w:p>
    <w:p w14:paraId="05DEC95B" w14:textId="1B3959E6" w:rsidR="00DA125E" w:rsidRDefault="00D61E68" w:rsidP="00DA125E">
      <w:pPr>
        <w:pStyle w:val="szdszveg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 xml:space="preserve">A program Java, nyelveket használ. A programnak nincs nagy követelménye. A fejlesztés egy </w:t>
      </w:r>
      <w:r w:rsidR="00237263">
        <w:rPr>
          <w:rStyle w:val="normaltextrun"/>
          <w:color w:val="000000"/>
          <w:shd w:val="clear" w:color="auto" w:fill="FFFFFF"/>
        </w:rPr>
        <w:t>Intel i5 4600</w:t>
      </w:r>
      <w:r w:rsidR="00313D14">
        <w:rPr>
          <w:rStyle w:val="normaltextrun"/>
          <w:color w:val="000000"/>
          <w:shd w:val="clear" w:color="auto" w:fill="FFFFFF"/>
        </w:rPr>
        <w:t xml:space="preserve"> és egy </w:t>
      </w:r>
      <w:proofErr w:type="spellStart"/>
      <w:r w:rsidR="00237263">
        <w:rPr>
          <w:rStyle w:val="normaltextrun"/>
          <w:color w:val="000000"/>
          <w:shd w:val="clear" w:color="auto" w:fill="FFFFFF"/>
        </w:rPr>
        <w:t>intel</w:t>
      </w:r>
      <w:proofErr w:type="spellEnd"/>
      <w:r w:rsidR="00237263">
        <w:rPr>
          <w:rStyle w:val="normaltextrun"/>
          <w:color w:val="000000"/>
          <w:shd w:val="clear" w:color="auto" w:fill="FFFFFF"/>
        </w:rPr>
        <w:t xml:space="preserve"> i5 4700k </w:t>
      </w:r>
      <w:proofErr w:type="spellStart"/>
      <w:r w:rsidR="00313D14">
        <w:rPr>
          <w:rStyle w:val="spellingerror"/>
          <w:color w:val="000000"/>
          <w:shd w:val="clear" w:color="auto" w:fill="FFFFFF"/>
        </w:rPr>
        <w:t>cpu-n</w:t>
      </w:r>
      <w:proofErr w:type="spellEnd"/>
      <w:r w:rsidR="00313D14">
        <w:rPr>
          <w:rStyle w:val="spellingerror"/>
          <w:color w:val="000000"/>
          <w:shd w:val="clear" w:color="auto" w:fill="FFFFFF"/>
        </w:rPr>
        <w:t xml:space="preserve"> </w:t>
      </w:r>
      <w:proofErr w:type="gramStart"/>
      <w:r w:rsidR="00313D14">
        <w:rPr>
          <w:rStyle w:val="spellingerror"/>
          <w:color w:val="000000"/>
          <w:shd w:val="clear" w:color="auto" w:fill="FFFFFF"/>
        </w:rPr>
        <w:t>történt</w:t>
      </w:r>
      <w:proofErr w:type="gramEnd"/>
      <w:r w:rsidR="00313D14">
        <w:rPr>
          <w:rStyle w:val="spellingerror"/>
          <w:color w:val="000000"/>
          <w:shd w:val="clear" w:color="auto" w:fill="FFFFFF"/>
        </w:rPr>
        <w:t xml:space="preserve"> amely a program futását teljes mértékben ki tudta szolgálni</w:t>
      </w:r>
      <w:r>
        <w:rPr>
          <w:rStyle w:val="normaltextrun"/>
          <w:color w:val="000000"/>
          <w:shd w:val="clear" w:color="auto" w:fill="FFFFFF"/>
        </w:rPr>
        <w:t xml:space="preserve"> 16GB ram</w:t>
      </w:r>
      <w:r w:rsidR="00313D14">
        <w:rPr>
          <w:rStyle w:val="normaltextrun"/>
          <w:color w:val="000000"/>
          <w:shd w:val="clear" w:color="auto" w:fill="FFFFFF"/>
        </w:rPr>
        <w:t xml:space="preserve"> társaságában</w:t>
      </w:r>
      <w:r w:rsidR="002C6AEF">
        <w:rPr>
          <w:rStyle w:val="normaltextrun"/>
          <w:color w:val="000000"/>
          <w:shd w:val="clear" w:color="auto" w:fill="FFFFFF"/>
        </w:rPr>
        <w:t xml:space="preserve"> . A rendszer </w:t>
      </w:r>
      <w:proofErr w:type="spellStart"/>
      <w:r w:rsidR="002C6AEF">
        <w:rPr>
          <w:rStyle w:val="normaltextrun"/>
          <w:color w:val="000000"/>
          <w:shd w:val="clear" w:color="auto" w:fill="FFFFFF"/>
        </w:rPr>
        <w:t>windows</w:t>
      </w:r>
      <w:proofErr w:type="spellEnd"/>
      <w:r w:rsidR="002C6AEF">
        <w:rPr>
          <w:rStyle w:val="normaltextrun"/>
          <w:color w:val="000000"/>
          <w:shd w:val="clear" w:color="auto" w:fill="FFFFFF"/>
        </w:rPr>
        <w:t xml:space="preserve"> 10 és </w:t>
      </w:r>
      <w:proofErr w:type="spellStart"/>
      <w:r w:rsidR="002C6AEF">
        <w:rPr>
          <w:rStyle w:val="normaltextrun"/>
          <w:color w:val="000000"/>
          <w:shd w:val="clear" w:color="auto" w:fill="FFFFFF"/>
        </w:rPr>
        <w:t>mac</w:t>
      </w:r>
      <w:proofErr w:type="spellEnd"/>
      <w:r w:rsidR="002C6AEF">
        <w:rPr>
          <w:rStyle w:val="normaltextrun"/>
          <w:color w:val="000000"/>
          <w:shd w:val="clear" w:color="auto" w:fill="FFFFFF"/>
        </w:rPr>
        <w:t xml:space="preserve"> </w:t>
      </w:r>
      <w:proofErr w:type="spellStart"/>
      <w:r w:rsidR="002C6AEF">
        <w:rPr>
          <w:rStyle w:val="normaltextrun"/>
          <w:color w:val="000000"/>
          <w:shd w:val="clear" w:color="auto" w:fill="FFFFFF"/>
        </w:rPr>
        <w:t>os</w:t>
      </w:r>
      <w:proofErr w:type="spellEnd"/>
      <w:r w:rsidR="002C6AEF">
        <w:rPr>
          <w:rStyle w:val="normaltextrun"/>
          <w:color w:val="000000"/>
          <w:shd w:val="clear" w:color="auto" w:fill="FFFFFF"/>
        </w:rPr>
        <w:t xml:space="preserve"> </w:t>
      </w:r>
      <w:r w:rsidR="005601CD" w:rsidRPr="005601CD">
        <w:rPr>
          <w:rStyle w:val="normaltextrun"/>
          <w:color w:val="000000"/>
          <w:shd w:val="clear" w:color="auto" w:fill="FFFFFF"/>
        </w:rPr>
        <w:t>13.0.1</w:t>
      </w:r>
      <w:r w:rsidR="005601CD">
        <w:rPr>
          <w:rStyle w:val="normaltextrun"/>
          <w:color w:val="000000"/>
          <w:shd w:val="clear" w:color="auto" w:fill="FFFFFF"/>
        </w:rPr>
        <w:t xml:space="preserve"> alatt is tesztelve lett zökkenő mentesen</w:t>
      </w:r>
      <w:r w:rsidR="008331FE">
        <w:rPr>
          <w:rStyle w:val="normaltextrun"/>
          <w:color w:val="000000"/>
          <w:shd w:val="clear" w:color="auto" w:fill="FFFFFF"/>
        </w:rPr>
        <w:t xml:space="preserve"> élményt biztosit a fentebb </w:t>
      </w:r>
      <w:proofErr w:type="spellStart"/>
      <w:r w:rsidR="008331FE">
        <w:rPr>
          <w:rStyle w:val="normaltextrun"/>
          <w:color w:val="000000"/>
          <w:shd w:val="clear" w:color="auto" w:fill="FFFFFF"/>
        </w:rPr>
        <w:t>emlitett</w:t>
      </w:r>
      <w:proofErr w:type="spellEnd"/>
      <w:r w:rsidR="008331FE">
        <w:rPr>
          <w:rStyle w:val="normaltextrun"/>
          <w:color w:val="000000"/>
          <w:shd w:val="clear" w:color="auto" w:fill="FFFFFF"/>
        </w:rPr>
        <w:t xml:space="preserve"> hardveres követelmény </w:t>
      </w:r>
      <w:r w:rsidR="00DA125E">
        <w:rPr>
          <w:rStyle w:val="normaltextrun"/>
          <w:color w:val="000000"/>
          <w:shd w:val="clear" w:color="auto" w:fill="FFFFFF"/>
        </w:rPr>
        <w:t>.</w:t>
      </w:r>
    </w:p>
    <w:p w14:paraId="17FF8807" w14:textId="77777777" w:rsidR="00DA125E" w:rsidRDefault="00DA125E" w:rsidP="00DA125E">
      <w:pPr>
        <w:pStyle w:val="szdcmsor2"/>
        <w:rPr>
          <w:rFonts w:ascii="Segoe UI" w:hAnsi="Segoe UI" w:cs="Segoe UI"/>
          <w:sz w:val="18"/>
          <w:szCs w:val="18"/>
        </w:rPr>
      </w:pPr>
      <w:bookmarkStart w:id="2" w:name="_Toc120803635"/>
      <w:r>
        <w:rPr>
          <w:rStyle w:val="normaltextrun"/>
          <w:rFonts w:ascii="Calibri Light" w:hAnsi="Calibri Light" w:cs="Calibri Light"/>
          <w:color w:val="2F5496"/>
          <w:szCs w:val="26"/>
        </w:rPr>
        <w:t>Ajánlott specifikációk:</w:t>
      </w:r>
      <w:bookmarkEnd w:id="2"/>
      <w:r>
        <w:rPr>
          <w:rStyle w:val="eop"/>
          <w:rFonts w:ascii="Calibri Light" w:hAnsi="Calibri Light" w:cs="Calibri Light"/>
          <w:color w:val="2F5496"/>
          <w:szCs w:val="26"/>
        </w:rPr>
        <w:t> </w:t>
      </w:r>
    </w:p>
    <w:p w14:paraId="41123C1A" w14:textId="77777777" w:rsidR="00DA125E" w:rsidRDefault="00DA125E" w:rsidP="00DA125E">
      <w:pPr>
        <w:pStyle w:val="szdfelsorolsbet"/>
        <w:rPr>
          <w:rFonts w:cs="Times New Roman"/>
          <w:szCs w:val="24"/>
        </w:rPr>
      </w:pPr>
      <w:r>
        <w:rPr>
          <w:rStyle w:val="normaltextrun"/>
        </w:rPr>
        <w:t>64 bites processzor és operációs rendszer szükséges</w:t>
      </w:r>
      <w:r>
        <w:rPr>
          <w:rStyle w:val="eop"/>
        </w:rPr>
        <w:t> </w:t>
      </w:r>
    </w:p>
    <w:p w14:paraId="739876D3" w14:textId="77777777" w:rsidR="00DA125E" w:rsidRDefault="00DA125E" w:rsidP="00DA125E">
      <w:pPr>
        <w:pStyle w:val="szdfelsorolsbet"/>
      </w:pPr>
      <w:r>
        <w:rPr>
          <w:rStyle w:val="normaltextrun"/>
          <w:rFonts w:ascii="Arial" w:hAnsi="Arial" w:cs="Arial"/>
          <w:color w:val="61686D"/>
          <w:sz w:val="18"/>
          <w:szCs w:val="18"/>
        </w:rPr>
        <w:t>Op. rendszer:</w:t>
      </w:r>
      <w:r>
        <w:rPr>
          <w:rStyle w:val="normaltextrun"/>
        </w:rPr>
        <w:t> Windows 8 vagy annál frisseb operációs rendszer</w:t>
      </w:r>
      <w:r>
        <w:rPr>
          <w:rStyle w:val="eop"/>
        </w:rPr>
        <w:t> </w:t>
      </w:r>
    </w:p>
    <w:p w14:paraId="3B13847F" w14:textId="77777777" w:rsidR="00DA125E" w:rsidRDefault="00DA125E" w:rsidP="00DA125E">
      <w:pPr>
        <w:pStyle w:val="szdfelsorolsbet"/>
      </w:pPr>
      <w:r>
        <w:rPr>
          <w:rStyle w:val="normaltextrun"/>
          <w:rFonts w:ascii="Arial" w:hAnsi="Arial" w:cs="Arial"/>
          <w:color w:val="61686D"/>
          <w:sz w:val="18"/>
          <w:szCs w:val="18"/>
        </w:rPr>
        <w:t>Processzor:</w:t>
      </w:r>
      <w:r>
        <w:rPr>
          <w:rStyle w:val="normaltextrun"/>
        </w:rPr>
        <w:t xml:space="preserve"> 2.0 </w:t>
      </w:r>
      <w:proofErr w:type="spellStart"/>
      <w:r>
        <w:rPr>
          <w:rStyle w:val="spellingerror"/>
        </w:rPr>
        <w:t>GHz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spellingerror"/>
        </w:rPr>
        <w:t>quad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spellingerror"/>
        </w:rPr>
        <w:t>core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spellingerror"/>
        </w:rPr>
        <w:t>processor</w:t>
      </w:r>
      <w:proofErr w:type="spellEnd"/>
      <w:r>
        <w:rPr>
          <w:rStyle w:val="eop"/>
        </w:rPr>
        <w:t> </w:t>
      </w:r>
    </w:p>
    <w:p w14:paraId="76CEE21C" w14:textId="77777777" w:rsidR="00DA125E" w:rsidRDefault="00DA125E" w:rsidP="00DA125E">
      <w:pPr>
        <w:pStyle w:val="szdfelsorolsbet"/>
      </w:pPr>
      <w:r>
        <w:rPr>
          <w:rStyle w:val="normaltextrun"/>
          <w:rFonts w:ascii="Arial" w:hAnsi="Arial" w:cs="Arial"/>
          <w:color w:val="61686D"/>
          <w:sz w:val="18"/>
          <w:szCs w:val="18"/>
        </w:rPr>
        <w:t>Memória:</w:t>
      </w:r>
      <w:r>
        <w:rPr>
          <w:rStyle w:val="normaltextrun"/>
        </w:rPr>
        <w:t> 8 GB RAM</w:t>
      </w:r>
      <w:r>
        <w:rPr>
          <w:rStyle w:val="eop"/>
        </w:rPr>
        <w:t> </w:t>
      </w:r>
    </w:p>
    <w:p w14:paraId="79C5548A" w14:textId="77777777" w:rsidR="00DA125E" w:rsidRDefault="00DA125E" w:rsidP="00DA125E">
      <w:pPr>
        <w:pStyle w:val="szdfelsorolsbet"/>
      </w:pPr>
      <w:r>
        <w:rPr>
          <w:rStyle w:val="normaltextrun"/>
          <w:rFonts w:ascii="Arial" w:hAnsi="Arial" w:cs="Arial"/>
          <w:color w:val="61686D"/>
          <w:sz w:val="18"/>
          <w:szCs w:val="18"/>
        </w:rPr>
        <w:t>Hálózat:</w:t>
      </w:r>
      <w:r>
        <w:rPr>
          <w:rStyle w:val="normaltextrun"/>
        </w:rPr>
        <w:t> Széles sávú internetkapcsolat</w:t>
      </w:r>
      <w:r>
        <w:rPr>
          <w:rStyle w:val="eop"/>
        </w:rPr>
        <w:t> </w:t>
      </w:r>
    </w:p>
    <w:p w14:paraId="22492274" w14:textId="77777777" w:rsidR="00DA125E" w:rsidRDefault="00DA125E" w:rsidP="00DA125E">
      <w:pPr>
        <w:pStyle w:val="szdfelsorolsbet"/>
        <w:rPr>
          <w:rFonts w:ascii="Calibri" w:hAnsi="Calibri" w:cs="Calibri"/>
          <w:sz w:val="22"/>
        </w:rPr>
      </w:pPr>
      <w:r>
        <w:rPr>
          <w:rStyle w:val="normaltextrun"/>
          <w:rFonts w:ascii="Arial" w:hAnsi="Arial" w:cs="Arial"/>
          <w:color w:val="61686D"/>
          <w:sz w:val="18"/>
          <w:szCs w:val="18"/>
        </w:rPr>
        <w:t>Tárhely:</w:t>
      </w:r>
      <w:r>
        <w:rPr>
          <w:rStyle w:val="normaltextrun"/>
        </w:rPr>
        <w:t> 2 GB szabad hely</w:t>
      </w:r>
      <w:r>
        <w:rPr>
          <w:rStyle w:val="eop"/>
        </w:rPr>
        <w:t> </w:t>
      </w:r>
    </w:p>
    <w:p w14:paraId="1663F24D" w14:textId="218740A2" w:rsidR="00DA125E" w:rsidRDefault="00DA125E" w:rsidP="00DA125E">
      <w:pPr>
        <w:pStyle w:val="szdcmsor1"/>
        <w:rPr>
          <w:shd w:val="clear" w:color="auto" w:fill="FFFFFF"/>
        </w:rPr>
      </w:pPr>
      <w:bookmarkStart w:id="3" w:name="_Toc120803636"/>
      <w:r w:rsidRPr="00DA125E">
        <w:rPr>
          <w:shd w:val="clear" w:color="auto" w:fill="FFFFFF"/>
        </w:rPr>
        <w:lastRenderedPageBreak/>
        <w:t>A mappa és fájlszerkezet bemutatását név és funkció szerint</w:t>
      </w:r>
      <w:bookmarkEnd w:id="3"/>
    </w:p>
    <w:p w14:paraId="0BD5185F" w14:textId="13DEFD75" w:rsidR="005A336B" w:rsidRDefault="005A336B" w:rsidP="00C40553">
      <w:pPr>
        <w:pStyle w:val="szdcmsor2"/>
      </w:pPr>
      <w:bookmarkStart w:id="4" w:name="_Toc120803637"/>
      <w:proofErr w:type="spellStart"/>
      <w:r>
        <w:t>G</w:t>
      </w:r>
      <w:r w:rsidRPr="005A336B">
        <w:t>ithub</w:t>
      </w:r>
      <w:proofErr w:type="spellEnd"/>
      <w:r w:rsidRPr="005A336B">
        <w:t xml:space="preserve"> </w:t>
      </w:r>
      <w:proofErr w:type="spellStart"/>
      <w:r w:rsidRPr="005A336B">
        <w:t>repository</w:t>
      </w:r>
      <w:proofErr w:type="spellEnd"/>
      <w:r w:rsidRPr="005A336B">
        <w:t xml:space="preserve"> tartalma:</w:t>
      </w:r>
      <w:bookmarkEnd w:id="4"/>
    </w:p>
    <w:p w14:paraId="6CAE3BE8" w14:textId="6EACE36F" w:rsidR="00550C2B" w:rsidRPr="00550C2B" w:rsidRDefault="00550C2B" w:rsidP="00550C2B">
      <w:pPr>
        <w:pStyle w:val="szdszveg"/>
      </w:pPr>
      <w:r w:rsidRPr="00550C2B">
        <w:drawing>
          <wp:inline distT="0" distB="0" distL="0" distR="0" wp14:anchorId="2946DAA5" wp14:editId="329A38DF">
            <wp:extent cx="5579110" cy="3152028"/>
            <wp:effectExtent l="0" t="0" r="2540" b="0"/>
            <wp:docPr id="1" name="Kép 1" descr="https://cdn.discordapp.com/attachments/648162304176947205/1047943664841785456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648162304176947205/1047943664841785456/imag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315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82606" w14:textId="569CE507" w:rsidR="005A336B" w:rsidRDefault="005A336B" w:rsidP="000678C9">
      <w:pPr>
        <w:pStyle w:val="szdszveg"/>
        <w:jc w:val="center"/>
      </w:pPr>
    </w:p>
    <w:p w14:paraId="59CFA7A5" w14:textId="3A1BA6F4" w:rsidR="00F32418" w:rsidRDefault="00550C2B" w:rsidP="00F32418">
      <w:pPr>
        <w:pStyle w:val="szdfelsorols"/>
      </w:pPr>
      <w:proofErr w:type="spellStart"/>
      <w:r>
        <w:rPr>
          <w:rStyle w:val="normaltextrun"/>
          <w:rFonts w:ascii="Calibri" w:hAnsi="Calibri" w:cs="Calibri"/>
          <w:sz w:val="22"/>
        </w:rPr>
        <w:t>JavaFx_Beadando</w:t>
      </w:r>
      <w:proofErr w:type="spellEnd"/>
      <w:r w:rsidR="00F32418">
        <w:rPr>
          <w:rStyle w:val="normaltextrun"/>
          <w:rFonts w:ascii="Calibri" w:hAnsi="Calibri" w:cs="Calibri"/>
          <w:sz w:val="22"/>
        </w:rPr>
        <w:t xml:space="preserve"> mappa: A project könyvtára</w:t>
      </w:r>
      <w:r w:rsidR="00F32418">
        <w:rPr>
          <w:rStyle w:val="eop"/>
          <w:rFonts w:ascii="Calibri" w:hAnsi="Calibri" w:cs="Calibri"/>
          <w:sz w:val="22"/>
        </w:rPr>
        <w:t> </w:t>
      </w:r>
    </w:p>
    <w:p w14:paraId="095464B7" w14:textId="77777777" w:rsidR="00C40553" w:rsidRPr="00C40553" w:rsidRDefault="00C40553" w:rsidP="00C40553">
      <w:pPr>
        <w:pStyle w:val="szdcmsor2"/>
      </w:pPr>
      <w:bookmarkStart w:id="5" w:name="_Toc120803638"/>
      <w:r w:rsidRPr="00C40553">
        <w:rPr>
          <w:rStyle w:val="normaltextrun"/>
        </w:rPr>
        <w:t>A Java osztályok:</w:t>
      </w:r>
      <w:bookmarkEnd w:id="5"/>
      <w:r w:rsidRPr="00C40553">
        <w:rPr>
          <w:rStyle w:val="eop"/>
        </w:rPr>
        <w:t> </w:t>
      </w:r>
    </w:p>
    <w:p w14:paraId="0050B165" w14:textId="61D3D598" w:rsidR="00C40553" w:rsidRDefault="00C40553" w:rsidP="000678C9">
      <w:pPr>
        <w:pStyle w:val="szdfelsorols"/>
        <w:numPr>
          <w:ilvl w:val="0"/>
          <w:numId w:val="0"/>
        </w:numPr>
        <w:jc w:val="center"/>
      </w:pPr>
    </w:p>
    <w:p w14:paraId="76F44A5D" w14:textId="5299F134" w:rsidR="003F1DE3" w:rsidRDefault="003F1DE3" w:rsidP="003F1DE3">
      <w:pPr>
        <w:pStyle w:val="szdfelsorols"/>
      </w:pPr>
      <w:proofErr w:type="spellStart"/>
      <w:r>
        <w:t>AdatbazisFuggvenyek</w:t>
      </w:r>
      <w:proofErr w:type="spellEnd"/>
      <w:r>
        <w:t>:</w:t>
      </w:r>
      <w:r w:rsidR="00F54CAC" w:rsidRPr="00F54CAC">
        <w:rPr>
          <w:rFonts w:ascii="Calibri" w:hAnsi="Calibri" w:cs="Calibri"/>
          <w:color w:val="000000"/>
          <w:sz w:val="22"/>
          <w:shd w:val="clear" w:color="auto" w:fill="FFFFFF"/>
        </w:rPr>
        <w:t xml:space="preserve"> </w:t>
      </w:r>
      <w:r w:rsidR="00F54CAC">
        <w:rPr>
          <w:rStyle w:val="normaltextrun"/>
          <w:rFonts w:ascii="Calibri" w:hAnsi="Calibri" w:cs="Calibri"/>
          <w:color w:val="000000"/>
          <w:sz w:val="22"/>
          <w:shd w:val="clear" w:color="auto" w:fill="FFFFFF"/>
        </w:rPr>
        <w:t>A különböző adatbázist meghívó függvények helye</w:t>
      </w:r>
    </w:p>
    <w:p w14:paraId="6819BD59" w14:textId="7836B115" w:rsidR="003F1DE3" w:rsidRDefault="003F1DE3" w:rsidP="003F1DE3">
      <w:pPr>
        <w:pStyle w:val="szdfelsorols"/>
      </w:pPr>
      <w:proofErr w:type="spellStart"/>
      <w:r>
        <w:t>AzureRestKliens</w:t>
      </w:r>
      <w:proofErr w:type="spellEnd"/>
      <w:r>
        <w:t>:</w:t>
      </w:r>
      <w:r w:rsidR="00F54CAC">
        <w:t xml:space="preserve"> </w:t>
      </w:r>
      <w:proofErr w:type="spellStart"/>
      <w:r w:rsidR="00F54CAC">
        <w:t>Azure</w:t>
      </w:r>
      <w:proofErr w:type="spellEnd"/>
      <w:r w:rsidR="00F54CAC">
        <w:t xml:space="preserve"> API </w:t>
      </w:r>
      <w:proofErr w:type="spellStart"/>
      <w:r w:rsidR="00F54CAC">
        <w:t>Kliensel</w:t>
      </w:r>
      <w:proofErr w:type="spellEnd"/>
      <w:r w:rsidR="00F54CAC">
        <w:t xml:space="preserve"> való kommunikációért felelős </w:t>
      </w:r>
    </w:p>
    <w:p w14:paraId="188346FE" w14:textId="4471F6FE" w:rsidR="003F1DE3" w:rsidRDefault="003F1DE3" w:rsidP="003F1DE3">
      <w:pPr>
        <w:pStyle w:val="szdfelsorols"/>
      </w:pPr>
      <w:proofErr w:type="spellStart"/>
      <w:r>
        <w:t>HelloApplication</w:t>
      </w:r>
      <w:proofErr w:type="spellEnd"/>
      <w:r>
        <w:t>:</w:t>
      </w:r>
      <w:r w:rsidR="009B7DC2">
        <w:t xml:space="preserve"> </w:t>
      </w:r>
    </w:p>
    <w:p w14:paraId="6B322E90" w14:textId="69D2473F" w:rsidR="003F1DE3" w:rsidRDefault="003F1DE3" w:rsidP="003F1DE3">
      <w:pPr>
        <w:pStyle w:val="szdfelsorols"/>
      </w:pPr>
      <w:proofErr w:type="spellStart"/>
      <w:r>
        <w:t>HelloController</w:t>
      </w:r>
      <w:proofErr w:type="spellEnd"/>
      <w:r>
        <w:t>:</w:t>
      </w:r>
      <w:r w:rsidR="00D25C17" w:rsidRPr="00D25C17">
        <w:t xml:space="preserve"> </w:t>
      </w:r>
      <w:r w:rsidR="00D25C17">
        <w:t xml:space="preserve">A megjelenésért felelős </w:t>
      </w:r>
      <w:proofErr w:type="spellStart"/>
      <w:r w:rsidR="00D25C17">
        <w:t>Controllerek</w:t>
      </w:r>
      <w:proofErr w:type="spellEnd"/>
      <w:r w:rsidR="00D25C17">
        <w:t xml:space="preserve"> itt </w:t>
      </w:r>
      <w:r w:rsidR="005E5446">
        <w:t>helyezkednek</w:t>
      </w:r>
      <w:r w:rsidR="00D25C17">
        <w:t xml:space="preserve"> el</w:t>
      </w:r>
    </w:p>
    <w:p w14:paraId="20130691" w14:textId="5B434E5A" w:rsidR="003F1DE3" w:rsidRDefault="003F1DE3" w:rsidP="003F1DE3">
      <w:pPr>
        <w:pStyle w:val="szdfelsorols"/>
      </w:pPr>
      <w:proofErr w:type="spellStart"/>
      <w:r>
        <w:t>Kategoria</w:t>
      </w:r>
      <w:proofErr w:type="spellEnd"/>
      <w:r>
        <w:t>:</w:t>
      </w:r>
      <w:r w:rsidR="002F1BA7">
        <w:t xml:space="preserve"> Egy táblát </w:t>
      </w:r>
      <w:r w:rsidR="00E142D1">
        <w:t>megvalósító</w:t>
      </w:r>
      <w:r w:rsidR="002F1BA7">
        <w:t xml:space="preserve"> adat modell  </w:t>
      </w:r>
    </w:p>
    <w:p w14:paraId="4865C8E8" w14:textId="1C8B37D4" w:rsidR="003F1DE3" w:rsidRDefault="003F1DE3" w:rsidP="003F1DE3">
      <w:pPr>
        <w:pStyle w:val="szdfelsorols"/>
      </w:pPr>
      <w:proofErr w:type="spellStart"/>
      <w:r>
        <w:t>osszRendelés</w:t>
      </w:r>
      <w:proofErr w:type="spellEnd"/>
      <w:r>
        <w:t xml:space="preserve">: Ez egy több tábla adatait összefogó osztály, egy speciális lekérdezéshez kell, melyet csak az </w:t>
      </w:r>
      <w:proofErr w:type="spellStart"/>
      <w:r>
        <w:t>admin</w:t>
      </w:r>
      <w:proofErr w:type="spellEnd"/>
      <w:r>
        <w:t xml:space="preserve"> ér el </w:t>
      </w:r>
    </w:p>
    <w:p w14:paraId="76FA9C6F" w14:textId="3E1B6DFE" w:rsidR="003F1DE3" w:rsidRDefault="003F1DE3" w:rsidP="003F1DE3">
      <w:pPr>
        <w:pStyle w:val="szdfelsorols"/>
      </w:pPr>
      <w:proofErr w:type="spellStart"/>
      <w:r>
        <w:t>RestKliens</w:t>
      </w:r>
      <w:proofErr w:type="spellEnd"/>
      <w:r>
        <w:t>:</w:t>
      </w:r>
      <w:r w:rsidR="002E065E">
        <w:t xml:space="preserve"> 2 feladatban lévő rest </w:t>
      </w:r>
      <w:r w:rsidR="008C78A7">
        <w:t>kommunikációját megavalósitó</w:t>
      </w:r>
      <w:r w:rsidR="002E065E">
        <w:t xml:space="preserve"> </w:t>
      </w:r>
      <w:r w:rsidR="008C78A7">
        <w:t>függvények helye</w:t>
      </w:r>
      <w:r w:rsidR="002E065E">
        <w:t xml:space="preserve"> </w:t>
      </w:r>
    </w:p>
    <w:p w14:paraId="274BFB8A" w14:textId="1080FD04" w:rsidR="00BB6EB8" w:rsidRDefault="003F1DE3" w:rsidP="003F1DE3">
      <w:pPr>
        <w:pStyle w:val="szdfelsorols"/>
      </w:pPr>
      <w:proofErr w:type="spellStart"/>
      <w:r>
        <w:t>RestUser</w:t>
      </w:r>
      <w:proofErr w:type="spellEnd"/>
      <w:r>
        <w:t xml:space="preserve">: </w:t>
      </w:r>
      <w:r w:rsidR="00385570">
        <w:t xml:space="preserve">2 feladatban lévő rest adatok </w:t>
      </w:r>
      <w:r w:rsidR="00A00141">
        <w:t xml:space="preserve">osztályinak a </w:t>
      </w:r>
      <w:r w:rsidR="00DA0C66">
        <w:t xml:space="preserve">kiszolgálásáért felelős </w:t>
      </w:r>
    </w:p>
    <w:p w14:paraId="3F7735B4" w14:textId="7DC6C41B" w:rsidR="00550C2B" w:rsidRDefault="00550C2B" w:rsidP="00550C2B">
      <w:pPr>
        <w:pStyle w:val="szdfelsorols"/>
        <w:numPr>
          <w:ilvl w:val="0"/>
          <w:numId w:val="0"/>
        </w:numPr>
        <w:ind w:left="1117"/>
      </w:pPr>
    </w:p>
    <w:p w14:paraId="4D5E3EBD" w14:textId="61047A5B" w:rsidR="00550C2B" w:rsidRDefault="00550C2B" w:rsidP="00550C2B">
      <w:pPr>
        <w:pStyle w:val="szdfelsorols"/>
        <w:numPr>
          <w:ilvl w:val="0"/>
          <w:numId w:val="0"/>
        </w:numPr>
        <w:ind w:left="1117"/>
      </w:pPr>
    </w:p>
    <w:p w14:paraId="03D6EF32" w14:textId="77777777" w:rsidR="00550C2B" w:rsidRDefault="00550C2B">
      <w:r>
        <w:br w:type="page"/>
      </w:r>
    </w:p>
    <w:p w14:paraId="480ACA6C" w14:textId="4703F437" w:rsidR="00550C2B" w:rsidRDefault="00550C2B" w:rsidP="00550C2B">
      <w:pPr>
        <w:pStyle w:val="szdfelsorols"/>
        <w:numPr>
          <w:ilvl w:val="0"/>
          <w:numId w:val="0"/>
        </w:numPr>
        <w:ind w:left="1117"/>
      </w:pPr>
      <w:r w:rsidRPr="00550C2B">
        <w:lastRenderedPageBreak/>
        <w:drawing>
          <wp:anchor distT="0" distB="0" distL="114300" distR="114300" simplePos="0" relativeHeight="251658240" behindDoc="0" locked="0" layoutInCell="1" allowOverlap="1" wp14:anchorId="45DF5590" wp14:editId="1B4A865F">
            <wp:simplePos x="0" y="0"/>
            <wp:positionH relativeFrom="margin">
              <wp:align>right</wp:align>
            </wp:positionH>
            <wp:positionV relativeFrom="paragraph">
              <wp:posOffset>206182</wp:posOffset>
            </wp:positionV>
            <wp:extent cx="5579110" cy="4394835"/>
            <wp:effectExtent l="0" t="0" r="2540" b="5715"/>
            <wp:wrapTopAndBottom/>
            <wp:docPr id="2" name="Kép 2" descr="https://cdn.discordapp.com/attachments/648162304176947205/104793949530516279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648162304176947205/1047939495305162792/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439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Alaplap</w:t>
      </w:r>
    </w:p>
    <w:p w14:paraId="7DBCB094" w14:textId="01278A3A" w:rsidR="00550C2B" w:rsidRDefault="00550C2B" w:rsidP="00550C2B">
      <w:pPr>
        <w:pStyle w:val="szdfelsorols"/>
        <w:numPr>
          <w:ilvl w:val="0"/>
          <w:numId w:val="0"/>
        </w:numPr>
        <w:ind w:left="1117"/>
      </w:pPr>
    </w:p>
    <w:p w14:paraId="64EE73BD" w14:textId="79EE653E" w:rsidR="00550C2B" w:rsidRDefault="00550C2B" w:rsidP="00550C2B">
      <w:pPr>
        <w:pStyle w:val="szdfelsorols"/>
        <w:numPr>
          <w:ilvl w:val="0"/>
          <w:numId w:val="0"/>
        </w:numPr>
        <w:ind w:left="1117"/>
      </w:pPr>
    </w:p>
    <w:p w14:paraId="49AEFA4D" w14:textId="77777777" w:rsidR="00550C2B" w:rsidRDefault="00550C2B">
      <w:r>
        <w:br w:type="page"/>
      </w:r>
    </w:p>
    <w:p w14:paraId="1E59E68D" w14:textId="7FCC78B2" w:rsidR="00550C2B" w:rsidRDefault="00550C2B" w:rsidP="00550C2B">
      <w:pPr>
        <w:pStyle w:val="szdfelsorols"/>
        <w:numPr>
          <w:ilvl w:val="0"/>
          <w:numId w:val="0"/>
        </w:numPr>
        <w:ind w:left="1117"/>
      </w:pPr>
      <w:r w:rsidRPr="00550C2B">
        <w:lastRenderedPageBreak/>
        <w:drawing>
          <wp:anchor distT="0" distB="0" distL="114300" distR="114300" simplePos="0" relativeHeight="251659264" behindDoc="0" locked="0" layoutInCell="1" allowOverlap="1" wp14:anchorId="4B3ACB40" wp14:editId="428A38AD">
            <wp:simplePos x="0" y="0"/>
            <wp:positionH relativeFrom="margin">
              <wp:align>right</wp:align>
            </wp:positionH>
            <wp:positionV relativeFrom="paragraph">
              <wp:posOffset>237131</wp:posOffset>
            </wp:positionV>
            <wp:extent cx="5579110" cy="4394946"/>
            <wp:effectExtent l="0" t="0" r="2540" b="5715"/>
            <wp:wrapSquare wrapText="bothSides"/>
            <wp:docPr id="4" name="Kép 4" descr="https://cdn.discordapp.com/attachments/648162304176947205/104793956793791290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648162304176947205/1047939567937912902/im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439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Olvasas1</w:t>
      </w:r>
    </w:p>
    <w:p w14:paraId="6047E0F5" w14:textId="62D1BE12" w:rsidR="00550C2B" w:rsidRDefault="00550C2B" w:rsidP="00550C2B">
      <w:pPr>
        <w:pStyle w:val="szdfelsorols"/>
        <w:numPr>
          <w:ilvl w:val="0"/>
          <w:numId w:val="0"/>
        </w:numPr>
        <w:ind w:left="1117"/>
      </w:pPr>
    </w:p>
    <w:p w14:paraId="2375AF27" w14:textId="77777777" w:rsidR="00550C2B" w:rsidRDefault="00550C2B">
      <w:r>
        <w:br w:type="page"/>
      </w:r>
    </w:p>
    <w:p w14:paraId="75EB66C0" w14:textId="4B5D2C87" w:rsidR="00550C2B" w:rsidRDefault="00550C2B" w:rsidP="00550C2B">
      <w:pPr>
        <w:pStyle w:val="szdfelsorols"/>
        <w:numPr>
          <w:ilvl w:val="0"/>
          <w:numId w:val="0"/>
        </w:numPr>
        <w:ind w:left="1117"/>
      </w:pPr>
      <w:r w:rsidRPr="00550C2B">
        <w:lastRenderedPageBreak/>
        <w:drawing>
          <wp:anchor distT="0" distB="0" distL="114300" distR="114300" simplePos="0" relativeHeight="251660288" behindDoc="0" locked="0" layoutInCell="1" allowOverlap="1" wp14:anchorId="2053EF13" wp14:editId="58908E25">
            <wp:simplePos x="0" y="0"/>
            <wp:positionH relativeFrom="margin">
              <wp:align>right</wp:align>
            </wp:positionH>
            <wp:positionV relativeFrom="paragraph">
              <wp:posOffset>260985</wp:posOffset>
            </wp:positionV>
            <wp:extent cx="5579110" cy="4394946"/>
            <wp:effectExtent l="0" t="0" r="2540" b="5715"/>
            <wp:wrapSquare wrapText="bothSides"/>
            <wp:docPr id="5" name="Kép 5" descr="https://cdn.discordapp.com/attachments/648162304176947205/1047939639144615966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648162304176947205/1047939639144615966/im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439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Olvasas2</w:t>
      </w:r>
    </w:p>
    <w:p w14:paraId="3ED3B234" w14:textId="728F0DE6" w:rsidR="00550C2B" w:rsidRDefault="00550C2B" w:rsidP="00550C2B">
      <w:pPr>
        <w:pStyle w:val="szdfelsorols"/>
        <w:numPr>
          <w:ilvl w:val="0"/>
          <w:numId w:val="0"/>
        </w:numPr>
        <w:ind w:left="1117"/>
      </w:pPr>
    </w:p>
    <w:p w14:paraId="75151841" w14:textId="77777777" w:rsidR="00550C2B" w:rsidRDefault="00550C2B">
      <w:r>
        <w:br w:type="page"/>
      </w:r>
    </w:p>
    <w:p w14:paraId="26E677CF" w14:textId="1E03766B" w:rsidR="00550C2B" w:rsidRDefault="00550C2B" w:rsidP="00550C2B">
      <w:pPr>
        <w:pStyle w:val="szdfelsorols"/>
        <w:numPr>
          <w:ilvl w:val="0"/>
          <w:numId w:val="0"/>
        </w:numPr>
        <w:ind w:left="1117"/>
      </w:pPr>
      <w:r w:rsidRPr="00550C2B">
        <w:lastRenderedPageBreak/>
        <w:drawing>
          <wp:anchor distT="0" distB="0" distL="114300" distR="114300" simplePos="0" relativeHeight="251661312" behindDoc="0" locked="0" layoutInCell="1" allowOverlap="1" wp14:anchorId="3A676174" wp14:editId="47BFAB04">
            <wp:simplePos x="0" y="0"/>
            <wp:positionH relativeFrom="margin">
              <wp:align>right</wp:align>
            </wp:positionH>
            <wp:positionV relativeFrom="paragraph">
              <wp:posOffset>308693</wp:posOffset>
            </wp:positionV>
            <wp:extent cx="5579110" cy="4394946"/>
            <wp:effectExtent l="0" t="0" r="2540" b="5715"/>
            <wp:wrapSquare wrapText="bothSides"/>
            <wp:docPr id="7" name="Kép 7" descr="https://cdn.discordapp.com/attachments/648162304176947205/1047939767251243068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648162304176947205/1047939767251243068/im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439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Írás</w:t>
      </w:r>
    </w:p>
    <w:p w14:paraId="318E98BC" w14:textId="334C9F83" w:rsidR="00550C2B" w:rsidRDefault="00550C2B" w:rsidP="00550C2B">
      <w:pPr>
        <w:pStyle w:val="szdfelsorols"/>
        <w:numPr>
          <w:ilvl w:val="0"/>
          <w:numId w:val="0"/>
        </w:numPr>
        <w:ind w:left="1117"/>
      </w:pPr>
    </w:p>
    <w:p w14:paraId="1D90318B" w14:textId="77777777" w:rsidR="00550C2B" w:rsidRDefault="00550C2B">
      <w:r>
        <w:br w:type="page"/>
      </w:r>
    </w:p>
    <w:p w14:paraId="1B875ECD" w14:textId="11F4BFF3" w:rsidR="00550C2B" w:rsidRDefault="00550C2B" w:rsidP="00550C2B">
      <w:pPr>
        <w:pStyle w:val="szdfelsorols"/>
        <w:numPr>
          <w:ilvl w:val="0"/>
          <w:numId w:val="0"/>
        </w:numPr>
        <w:ind w:left="1117"/>
      </w:pPr>
      <w:r w:rsidRPr="00550C2B">
        <w:lastRenderedPageBreak/>
        <w:drawing>
          <wp:anchor distT="0" distB="0" distL="114300" distR="114300" simplePos="0" relativeHeight="251662336" behindDoc="0" locked="0" layoutInCell="1" allowOverlap="1" wp14:anchorId="70ECA236" wp14:editId="0E1AE25C">
            <wp:simplePos x="0" y="0"/>
            <wp:positionH relativeFrom="margin">
              <wp:align>right</wp:align>
            </wp:positionH>
            <wp:positionV relativeFrom="paragraph">
              <wp:posOffset>308693</wp:posOffset>
            </wp:positionV>
            <wp:extent cx="5579110" cy="4394946"/>
            <wp:effectExtent l="0" t="0" r="2540" b="5715"/>
            <wp:wrapSquare wrapText="bothSides"/>
            <wp:docPr id="9" name="Kép 9" descr="https://cdn.discordapp.com/attachments/648162304176947205/1047939837220630599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discordapp.com/attachments/648162304176947205/1047939837220630599/im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439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Módosítás</w:t>
      </w:r>
    </w:p>
    <w:p w14:paraId="72A6C182" w14:textId="18DEE274" w:rsidR="00550C2B" w:rsidRDefault="00550C2B" w:rsidP="00550C2B">
      <w:pPr>
        <w:pStyle w:val="szdfelsorols"/>
        <w:numPr>
          <w:ilvl w:val="0"/>
          <w:numId w:val="0"/>
        </w:numPr>
        <w:ind w:left="1117"/>
      </w:pPr>
    </w:p>
    <w:p w14:paraId="39A24C3D" w14:textId="77777777" w:rsidR="00550C2B" w:rsidRDefault="00550C2B">
      <w:r>
        <w:br w:type="page"/>
      </w:r>
    </w:p>
    <w:p w14:paraId="51FE03A6" w14:textId="6FDC0E53" w:rsidR="00550C2B" w:rsidRDefault="00550C2B" w:rsidP="00550C2B">
      <w:pPr>
        <w:pStyle w:val="szdfelsorols"/>
        <w:numPr>
          <w:ilvl w:val="0"/>
          <w:numId w:val="0"/>
        </w:numPr>
        <w:ind w:left="1117"/>
      </w:pPr>
      <w:r>
        <w:lastRenderedPageBreak/>
        <w:t>Törlés</w:t>
      </w:r>
    </w:p>
    <w:p w14:paraId="70CCBEE7" w14:textId="681E817B" w:rsidR="00550C2B" w:rsidRDefault="00550C2B" w:rsidP="00550C2B">
      <w:pPr>
        <w:pStyle w:val="szdfelsorols"/>
        <w:numPr>
          <w:ilvl w:val="0"/>
          <w:numId w:val="0"/>
        </w:numPr>
        <w:ind w:left="1117"/>
      </w:pPr>
      <w:bookmarkStart w:id="6" w:name="_GoBack"/>
      <w:bookmarkEnd w:id="6"/>
      <w:r w:rsidRPr="00550C2B">
        <w:drawing>
          <wp:anchor distT="0" distB="0" distL="114300" distR="114300" simplePos="0" relativeHeight="251663360" behindDoc="1" locked="0" layoutInCell="1" allowOverlap="1" wp14:anchorId="32FD45AA" wp14:editId="690DB6A4">
            <wp:simplePos x="0" y="0"/>
            <wp:positionH relativeFrom="page">
              <wp:align>center</wp:align>
            </wp:positionH>
            <wp:positionV relativeFrom="paragraph">
              <wp:posOffset>244585</wp:posOffset>
            </wp:positionV>
            <wp:extent cx="5579110" cy="4394946"/>
            <wp:effectExtent l="0" t="0" r="2540" b="5715"/>
            <wp:wrapTight wrapText="bothSides">
              <wp:wrapPolygon edited="0">
                <wp:start x="0" y="0"/>
                <wp:lineTo x="0" y="21534"/>
                <wp:lineTo x="21536" y="21534"/>
                <wp:lineTo x="21536" y="0"/>
                <wp:lineTo x="0" y="0"/>
              </wp:wrapPolygon>
            </wp:wrapTight>
            <wp:docPr id="10" name="Kép 10" descr="https://cdn.discordapp.com/attachments/648162304176947205/1047939925384900659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cdn.discordapp.com/attachments/648162304176947205/1047939925384900659/im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439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50C2B" w:rsidSect="00E739BF">
      <w:footerReference w:type="default" r:id="rId19"/>
      <w:footerReference w:type="first" r:id="rId20"/>
      <w:pgSz w:w="11906" w:h="16838" w:code="9"/>
      <w:pgMar w:top="1418" w:right="1418" w:bottom="1418" w:left="1418" w:header="709" w:footer="709" w:gutter="284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9BA348" w14:textId="77777777" w:rsidR="00857345" w:rsidRDefault="00857345" w:rsidP="00402F50">
      <w:r>
        <w:separator/>
      </w:r>
    </w:p>
  </w:endnote>
  <w:endnote w:type="continuationSeparator" w:id="0">
    <w:p w14:paraId="21490889" w14:textId="77777777" w:rsidR="00857345" w:rsidRDefault="00857345" w:rsidP="0040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A32A" w14:textId="2B56CA63" w:rsidR="00E739BF" w:rsidRDefault="00E739BF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  <w:r>
      <w:tab/>
    </w:r>
    <w:r w:rsidR="007D032D">
      <w:fldChar w:fldCharType="begin"/>
    </w:r>
    <w:r w:rsidR="007D032D">
      <w:instrText xml:space="preserve"> PAGE   \* MERGEFORMAT </w:instrText>
    </w:r>
    <w:r w:rsidR="007D032D">
      <w:fldChar w:fldCharType="separate"/>
    </w:r>
    <w:r w:rsidR="00550C2B">
      <w:rPr>
        <w:noProof/>
      </w:rPr>
      <w:t>15</w:t>
    </w:r>
    <w:r w:rsidR="007D032D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A32B" w14:textId="77777777" w:rsidR="00E739BF" w:rsidRDefault="00E739BF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CF51E9" w14:textId="77777777" w:rsidR="00857345" w:rsidRDefault="00857345" w:rsidP="00402F50">
      <w:r>
        <w:separator/>
      </w:r>
    </w:p>
  </w:footnote>
  <w:footnote w:type="continuationSeparator" w:id="0">
    <w:p w14:paraId="27D154F1" w14:textId="77777777" w:rsidR="00857345" w:rsidRDefault="00857345" w:rsidP="00402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F2104"/>
    <w:multiLevelType w:val="hybridMultilevel"/>
    <w:tmpl w:val="89CCB9EA"/>
    <w:lvl w:ilvl="0" w:tplc="0FC6A4D0">
      <w:start w:val="1"/>
      <w:numFmt w:val="decimal"/>
      <w:pStyle w:val="szdfelsorolsszm"/>
      <w:lvlText w:val="%1."/>
      <w:lvlJc w:val="left"/>
      <w:pPr>
        <w:ind w:left="1364" w:hanging="360"/>
      </w:pPr>
    </w:lvl>
    <w:lvl w:ilvl="1" w:tplc="040E0019" w:tentative="1">
      <w:start w:val="1"/>
      <w:numFmt w:val="lowerLetter"/>
      <w:lvlText w:val="%2."/>
      <w:lvlJc w:val="left"/>
      <w:pPr>
        <w:ind w:left="2084" w:hanging="360"/>
      </w:pPr>
    </w:lvl>
    <w:lvl w:ilvl="2" w:tplc="040E001B" w:tentative="1">
      <w:start w:val="1"/>
      <w:numFmt w:val="lowerRoman"/>
      <w:lvlText w:val="%3."/>
      <w:lvlJc w:val="right"/>
      <w:pPr>
        <w:ind w:left="2804" w:hanging="180"/>
      </w:pPr>
    </w:lvl>
    <w:lvl w:ilvl="3" w:tplc="040E000F" w:tentative="1">
      <w:start w:val="1"/>
      <w:numFmt w:val="decimal"/>
      <w:lvlText w:val="%4."/>
      <w:lvlJc w:val="left"/>
      <w:pPr>
        <w:ind w:left="3524" w:hanging="360"/>
      </w:pPr>
    </w:lvl>
    <w:lvl w:ilvl="4" w:tplc="040E0019" w:tentative="1">
      <w:start w:val="1"/>
      <w:numFmt w:val="lowerLetter"/>
      <w:lvlText w:val="%5."/>
      <w:lvlJc w:val="left"/>
      <w:pPr>
        <w:ind w:left="4244" w:hanging="360"/>
      </w:pPr>
    </w:lvl>
    <w:lvl w:ilvl="5" w:tplc="040E001B" w:tentative="1">
      <w:start w:val="1"/>
      <w:numFmt w:val="lowerRoman"/>
      <w:lvlText w:val="%6."/>
      <w:lvlJc w:val="right"/>
      <w:pPr>
        <w:ind w:left="4964" w:hanging="180"/>
      </w:pPr>
    </w:lvl>
    <w:lvl w:ilvl="6" w:tplc="040E000F" w:tentative="1">
      <w:start w:val="1"/>
      <w:numFmt w:val="decimal"/>
      <w:lvlText w:val="%7."/>
      <w:lvlJc w:val="left"/>
      <w:pPr>
        <w:ind w:left="5684" w:hanging="360"/>
      </w:pPr>
    </w:lvl>
    <w:lvl w:ilvl="7" w:tplc="040E0019" w:tentative="1">
      <w:start w:val="1"/>
      <w:numFmt w:val="lowerLetter"/>
      <w:lvlText w:val="%8."/>
      <w:lvlJc w:val="left"/>
      <w:pPr>
        <w:ind w:left="6404" w:hanging="360"/>
      </w:pPr>
    </w:lvl>
    <w:lvl w:ilvl="8" w:tplc="040E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28C53957"/>
    <w:multiLevelType w:val="multilevel"/>
    <w:tmpl w:val="005A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440014"/>
    <w:multiLevelType w:val="multilevel"/>
    <w:tmpl w:val="1592DF20"/>
    <w:lvl w:ilvl="0">
      <w:start w:val="1"/>
      <w:numFmt w:val="decimal"/>
      <w:pStyle w:val="szd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szdcmsor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EA94CDD"/>
    <w:multiLevelType w:val="multilevel"/>
    <w:tmpl w:val="F068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32623D"/>
    <w:multiLevelType w:val="hybridMultilevel"/>
    <w:tmpl w:val="25769AD6"/>
    <w:lvl w:ilvl="0" w:tplc="13A886F0">
      <w:start w:val="1"/>
      <w:numFmt w:val="lowerLetter"/>
      <w:pStyle w:val="szdfelsorolsbet"/>
      <w:lvlText w:val="%1)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F736A43"/>
    <w:multiLevelType w:val="hybridMultilevel"/>
    <w:tmpl w:val="2424C06C"/>
    <w:lvl w:ilvl="0" w:tplc="6F5CB652">
      <w:start w:val="1"/>
      <w:numFmt w:val="bullet"/>
      <w:pStyle w:val="szdfelsorols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460A2D8C"/>
    <w:multiLevelType w:val="multilevel"/>
    <w:tmpl w:val="2B90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E926EA"/>
    <w:multiLevelType w:val="hybridMultilevel"/>
    <w:tmpl w:val="1E96B6D0"/>
    <w:lvl w:ilvl="0" w:tplc="FD9CF4C0">
      <w:start w:val="1"/>
      <w:numFmt w:val="decimal"/>
      <w:pStyle w:val="szdszakirodalom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9670E"/>
    <w:multiLevelType w:val="multilevel"/>
    <w:tmpl w:val="871E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4"/>
    <w:lvlOverride w:ilvl="0">
      <w:startOverride w:val="1"/>
    </w:lvlOverride>
  </w:num>
  <w:num w:numId="5">
    <w:abstractNumId w:val="5"/>
  </w:num>
  <w:num w:numId="6">
    <w:abstractNumId w:val="4"/>
    <w:lvlOverride w:ilvl="0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7"/>
    <w:lvlOverride w:ilvl="0">
      <w:startOverride w:val="1"/>
    </w:lvlOverride>
  </w:num>
  <w:num w:numId="14">
    <w:abstractNumId w:val="7"/>
    <w:lvlOverride w:ilvl="0">
      <w:startOverride w:val="1"/>
    </w:lvlOverride>
  </w:num>
  <w:num w:numId="15">
    <w:abstractNumId w:val="1"/>
  </w:num>
  <w:num w:numId="16">
    <w:abstractNumId w:val="3"/>
  </w:num>
  <w:num w:numId="17">
    <w:abstractNumId w:val="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9"/>
  <w:hyphenationZone w:val="425"/>
  <w:drawingGridHorizontalSpacing w:val="142"/>
  <w:drawingGridVerticalSpacing w:val="142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C7B"/>
    <w:rsid w:val="0001538C"/>
    <w:rsid w:val="0003142F"/>
    <w:rsid w:val="0004053A"/>
    <w:rsid w:val="00056DF2"/>
    <w:rsid w:val="000638B8"/>
    <w:rsid w:val="000678C9"/>
    <w:rsid w:val="000A13A3"/>
    <w:rsid w:val="000B54A5"/>
    <w:rsid w:val="000B59BE"/>
    <w:rsid w:val="000C7BCF"/>
    <w:rsid w:val="0010025D"/>
    <w:rsid w:val="00113495"/>
    <w:rsid w:val="001C4188"/>
    <w:rsid w:val="001C6720"/>
    <w:rsid w:val="001E34EA"/>
    <w:rsid w:val="00203A33"/>
    <w:rsid w:val="0021040A"/>
    <w:rsid w:val="0022549B"/>
    <w:rsid w:val="002261B5"/>
    <w:rsid w:val="00237263"/>
    <w:rsid w:val="00267D3B"/>
    <w:rsid w:val="002B2134"/>
    <w:rsid w:val="002C6AEF"/>
    <w:rsid w:val="002E065E"/>
    <w:rsid w:val="002E35EC"/>
    <w:rsid w:val="002E7073"/>
    <w:rsid w:val="002F1BA7"/>
    <w:rsid w:val="002F4136"/>
    <w:rsid w:val="00303042"/>
    <w:rsid w:val="0031358B"/>
    <w:rsid w:val="00313D14"/>
    <w:rsid w:val="003156EC"/>
    <w:rsid w:val="00316151"/>
    <w:rsid w:val="0032423C"/>
    <w:rsid w:val="00352069"/>
    <w:rsid w:val="00357D0D"/>
    <w:rsid w:val="00385570"/>
    <w:rsid w:val="003A243D"/>
    <w:rsid w:val="003B125B"/>
    <w:rsid w:val="003B1866"/>
    <w:rsid w:val="003D3D99"/>
    <w:rsid w:val="003F1DE3"/>
    <w:rsid w:val="00402F50"/>
    <w:rsid w:val="00405EB7"/>
    <w:rsid w:val="0040660C"/>
    <w:rsid w:val="004116B9"/>
    <w:rsid w:val="00445A1E"/>
    <w:rsid w:val="00456768"/>
    <w:rsid w:val="00473888"/>
    <w:rsid w:val="004914CD"/>
    <w:rsid w:val="00494EA7"/>
    <w:rsid w:val="004C7BE7"/>
    <w:rsid w:val="004D5CBE"/>
    <w:rsid w:val="005148DB"/>
    <w:rsid w:val="005265A3"/>
    <w:rsid w:val="00533EAC"/>
    <w:rsid w:val="00534E32"/>
    <w:rsid w:val="00537E8D"/>
    <w:rsid w:val="00550C2B"/>
    <w:rsid w:val="00556B13"/>
    <w:rsid w:val="005601CD"/>
    <w:rsid w:val="005841D2"/>
    <w:rsid w:val="005A336B"/>
    <w:rsid w:val="005A604D"/>
    <w:rsid w:val="005D62D9"/>
    <w:rsid w:val="005E1AC2"/>
    <w:rsid w:val="005E5446"/>
    <w:rsid w:val="0063280A"/>
    <w:rsid w:val="006401F4"/>
    <w:rsid w:val="006440D9"/>
    <w:rsid w:val="00671C7B"/>
    <w:rsid w:val="00676B66"/>
    <w:rsid w:val="00680CD7"/>
    <w:rsid w:val="00681B86"/>
    <w:rsid w:val="00693FD2"/>
    <w:rsid w:val="006A4F4E"/>
    <w:rsid w:val="006B52C9"/>
    <w:rsid w:val="006F230B"/>
    <w:rsid w:val="0070054F"/>
    <w:rsid w:val="007903F5"/>
    <w:rsid w:val="007A72B2"/>
    <w:rsid w:val="007D032D"/>
    <w:rsid w:val="007E4513"/>
    <w:rsid w:val="007E7D34"/>
    <w:rsid w:val="00824167"/>
    <w:rsid w:val="008331FE"/>
    <w:rsid w:val="00842494"/>
    <w:rsid w:val="00845126"/>
    <w:rsid w:val="00857345"/>
    <w:rsid w:val="008616F8"/>
    <w:rsid w:val="008C3D48"/>
    <w:rsid w:val="008C78A7"/>
    <w:rsid w:val="008E2628"/>
    <w:rsid w:val="008F3970"/>
    <w:rsid w:val="008F473A"/>
    <w:rsid w:val="00926629"/>
    <w:rsid w:val="0094077D"/>
    <w:rsid w:val="00950F31"/>
    <w:rsid w:val="00954972"/>
    <w:rsid w:val="00954F25"/>
    <w:rsid w:val="009B5D79"/>
    <w:rsid w:val="009B7DC2"/>
    <w:rsid w:val="009F5597"/>
    <w:rsid w:val="00A00141"/>
    <w:rsid w:val="00A0050F"/>
    <w:rsid w:val="00A03A72"/>
    <w:rsid w:val="00A1226E"/>
    <w:rsid w:val="00A12C1B"/>
    <w:rsid w:val="00A33C17"/>
    <w:rsid w:val="00A52803"/>
    <w:rsid w:val="00A60BBE"/>
    <w:rsid w:val="00A6121C"/>
    <w:rsid w:val="00A6211D"/>
    <w:rsid w:val="00A72F2E"/>
    <w:rsid w:val="00A75FC3"/>
    <w:rsid w:val="00A90050"/>
    <w:rsid w:val="00AC247F"/>
    <w:rsid w:val="00AC651D"/>
    <w:rsid w:val="00AD77F8"/>
    <w:rsid w:val="00AE0F4B"/>
    <w:rsid w:val="00AF7022"/>
    <w:rsid w:val="00B02692"/>
    <w:rsid w:val="00B1628F"/>
    <w:rsid w:val="00B2740D"/>
    <w:rsid w:val="00B33AA7"/>
    <w:rsid w:val="00B52BCC"/>
    <w:rsid w:val="00B702E2"/>
    <w:rsid w:val="00B86236"/>
    <w:rsid w:val="00BB6EB8"/>
    <w:rsid w:val="00BD7615"/>
    <w:rsid w:val="00BE51C4"/>
    <w:rsid w:val="00BF10E4"/>
    <w:rsid w:val="00C041FB"/>
    <w:rsid w:val="00C15EB7"/>
    <w:rsid w:val="00C40553"/>
    <w:rsid w:val="00C42628"/>
    <w:rsid w:val="00C47342"/>
    <w:rsid w:val="00C56E0B"/>
    <w:rsid w:val="00C8527B"/>
    <w:rsid w:val="00CD256A"/>
    <w:rsid w:val="00CD37BA"/>
    <w:rsid w:val="00CE463A"/>
    <w:rsid w:val="00D2466E"/>
    <w:rsid w:val="00D25C17"/>
    <w:rsid w:val="00D26B5E"/>
    <w:rsid w:val="00D61E68"/>
    <w:rsid w:val="00D62D1C"/>
    <w:rsid w:val="00D84267"/>
    <w:rsid w:val="00DA0C66"/>
    <w:rsid w:val="00DA125E"/>
    <w:rsid w:val="00DA7F31"/>
    <w:rsid w:val="00DB12A0"/>
    <w:rsid w:val="00DB720A"/>
    <w:rsid w:val="00DC0199"/>
    <w:rsid w:val="00DD6474"/>
    <w:rsid w:val="00DF75A4"/>
    <w:rsid w:val="00E142D1"/>
    <w:rsid w:val="00E3627F"/>
    <w:rsid w:val="00E444DB"/>
    <w:rsid w:val="00E673D8"/>
    <w:rsid w:val="00E70D78"/>
    <w:rsid w:val="00E739BF"/>
    <w:rsid w:val="00EA130B"/>
    <w:rsid w:val="00EA5D04"/>
    <w:rsid w:val="00EF0431"/>
    <w:rsid w:val="00EF77FA"/>
    <w:rsid w:val="00F01BCD"/>
    <w:rsid w:val="00F15460"/>
    <w:rsid w:val="00F225E4"/>
    <w:rsid w:val="00F31089"/>
    <w:rsid w:val="00F32418"/>
    <w:rsid w:val="00F37E77"/>
    <w:rsid w:val="00F509ED"/>
    <w:rsid w:val="00F54CAC"/>
    <w:rsid w:val="00F57F44"/>
    <w:rsid w:val="00F61E05"/>
    <w:rsid w:val="00F7043C"/>
    <w:rsid w:val="00F802FB"/>
    <w:rsid w:val="00F909C9"/>
    <w:rsid w:val="00F94734"/>
    <w:rsid w:val="00FA7DD9"/>
    <w:rsid w:val="00FC1A03"/>
    <w:rsid w:val="00FE1039"/>
    <w:rsid w:val="00FE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8A296"/>
  <w15:docId w15:val="{2B123AC5-B175-4452-A590-19DED9E4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1538C"/>
    <w:rPr>
      <w:rFonts w:cstheme="minorBidi"/>
    </w:rPr>
  </w:style>
  <w:style w:type="paragraph" w:styleId="Cmsor1">
    <w:name w:val="heading 1"/>
    <w:basedOn w:val="Norml"/>
    <w:next w:val="Norml"/>
    <w:link w:val="Cmsor1Char"/>
    <w:uiPriority w:val="9"/>
    <w:qFormat/>
    <w:rsid w:val="00DB72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6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2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Jegyzetszveg">
    <w:name w:val="annotation text"/>
    <w:basedOn w:val="Norml"/>
    <w:link w:val="JegyzetszvegChar"/>
    <w:uiPriority w:val="99"/>
    <w:rsid w:val="00FE1A22"/>
    <w:rPr>
      <w:rFonts w:eastAsia="Calibri"/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FE1A22"/>
    <w:rPr>
      <w:rFonts w:ascii="Times New Roman" w:eastAsia="Calibri" w:hAnsi="Times New Roman"/>
      <w:sz w:val="20"/>
    </w:rPr>
  </w:style>
  <w:style w:type="paragraph" w:styleId="lfej">
    <w:name w:val="header"/>
    <w:basedOn w:val="Norml"/>
    <w:link w:val="lfejChar"/>
    <w:uiPriority w:val="99"/>
    <w:semiHidden/>
    <w:unhideWhenUsed/>
    <w:rsid w:val="00402F5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semiHidden/>
    <w:rsid w:val="00402F50"/>
    <w:rPr>
      <w:rFonts w:cstheme="minorBidi"/>
    </w:rPr>
  </w:style>
  <w:style w:type="paragraph" w:styleId="llb">
    <w:name w:val="footer"/>
    <w:basedOn w:val="Norml"/>
    <w:link w:val="llb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02F50"/>
    <w:rPr>
      <w:rFonts w:cstheme="minorBidi"/>
    </w:rPr>
  </w:style>
  <w:style w:type="paragraph" w:customStyle="1" w:styleId="szdszveg">
    <w:name w:val="szd_szöveg"/>
    <w:basedOn w:val="Norml"/>
    <w:qFormat/>
    <w:rsid w:val="003156EC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l"/>
    <w:next w:val="szdszveg"/>
    <w:qFormat/>
    <w:rsid w:val="008E2628"/>
    <w:pPr>
      <w:keepNext/>
      <w:pageBreakBefore/>
      <w:numPr>
        <w:numId w:val="3"/>
      </w:numPr>
      <w:spacing w:before="360" w:after="120" w:line="360" w:lineRule="auto"/>
      <w:ind w:left="357" w:hanging="357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l"/>
    <w:next w:val="szdszveg"/>
    <w:qFormat/>
    <w:rsid w:val="0032423C"/>
    <w:pPr>
      <w:pageBreakBefore/>
      <w:spacing w:before="360" w:after="120"/>
    </w:pPr>
    <w:rPr>
      <w:b/>
      <w:sz w:val="28"/>
    </w:rPr>
  </w:style>
  <w:style w:type="paragraph" w:customStyle="1" w:styleId="szdfelsorolsbet">
    <w:name w:val="szd_felsorolás_betű"/>
    <w:basedOn w:val="Norml"/>
    <w:qFormat/>
    <w:rsid w:val="00C041FB"/>
    <w:pPr>
      <w:numPr>
        <w:numId w:val="1"/>
      </w:numPr>
      <w:spacing w:line="360" w:lineRule="auto"/>
    </w:pPr>
  </w:style>
  <w:style w:type="paragraph" w:customStyle="1" w:styleId="szdszakirodalom">
    <w:name w:val="szd_szakirodalom"/>
    <w:basedOn w:val="Norml"/>
    <w:qFormat/>
    <w:rsid w:val="008616F8"/>
    <w:pPr>
      <w:numPr>
        <w:numId w:val="13"/>
      </w:numPr>
      <w:spacing w:after="120"/>
    </w:pPr>
  </w:style>
  <w:style w:type="paragraph" w:customStyle="1" w:styleId="szdcmsor2">
    <w:name w:val="szd_címsor2"/>
    <w:basedOn w:val="Norml"/>
    <w:next w:val="szdszveg"/>
    <w:qFormat/>
    <w:rsid w:val="00CD37BA"/>
    <w:pPr>
      <w:keepNext/>
      <w:numPr>
        <w:ilvl w:val="1"/>
        <w:numId w:val="3"/>
      </w:numPr>
      <w:spacing w:before="240" w:line="360" w:lineRule="auto"/>
      <w:ind w:left="737" w:hanging="567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3156EC"/>
    <w:pPr>
      <w:spacing w:before="120"/>
      <w:ind w:firstLine="57"/>
      <w:jc w:val="center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94EA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4EA7"/>
    <w:rPr>
      <w:rFonts w:ascii="Tahoma" w:hAnsi="Tahoma" w:cs="Tahoma"/>
      <w:sz w:val="16"/>
      <w:szCs w:val="16"/>
    </w:rPr>
  </w:style>
  <w:style w:type="paragraph" w:customStyle="1" w:styleId="szdbracm">
    <w:name w:val="szd_ábracím"/>
    <w:basedOn w:val="szdbra"/>
    <w:next w:val="szdszveg"/>
    <w:qFormat/>
    <w:rsid w:val="003156EC"/>
    <w:pPr>
      <w:spacing w:before="0" w:after="120"/>
    </w:pPr>
    <w:rPr>
      <w:i/>
    </w:rPr>
  </w:style>
  <w:style w:type="paragraph" w:customStyle="1" w:styleId="szdcmsor3">
    <w:name w:val="szd_címsor3"/>
    <w:basedOn w:val="szdszveg"/>
    <w:next w:val="szdszveg"/>
    <w:qFormat/>
    <w:rsid w:val="008E2628"/>
    <w:pPr>
      <w:keepNext/>
      <w:numPr>
        <w:ilvl w:val="2"/>
        <w:numId w:val="3"/>
      </w:numPr>
      <w:spacing w:before="120"/>
      <w:ind w:left="1020" w:hanging="680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C8527B"/>
    <w:pPr>
      <w:spacing w:before="240"/>
      <w:ind w:firstLine="0"/>
      <w:jc w:val="center"/>
    </w:pPr>
    <w:rPr>
      <w:i/>
    </w:rPr>
  </w:style>
  <w:style w:type="paragraph" w:customStyle="1" w:styleId="szdtblzat">
    <w:name w:val="szd_táblázat"/>
    <w:basedOn w:val="szdtblzatcm"/>
    <w:next w:val="szdszveg"/>
    <w:qFormat/>
    <w:rsid w:val="00C8527B"/>
    <w:pPr>
      <w:spacing w:before="0" w:line="240" w:lineRule="auto"/>
      <w:jc w:val="left"/>
    </w:pPr>
    <w:rPr>
      <w:i w:val="0"/>
    </w:rPr>
  </w:style>
  <w:style w:type="table" w:styleId="Rcsostblzat">
    <w:name w:val="Table Grid"/>
    <w:basedOn w:val="Normltblzat"/>
    <w:uiPriority w:val="59"/>
    <w:rsid w:val="00C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dtblzatfej">
    <w:name w:val="szd_táblázatfej"/>
    <w:basedOn w:val="szdtblzat"/>
    <w:qFormat/>
    <w:rsid w:val="00C8527B"/>
    <w:pPr>
      <w:spacing w:before="40" w:after="40"/>
      <w:jc w:val="center"/>
    </w:pPr>
    <w:rPr>
      <w:rFonts w:cstheme="minorHAnsi"/>
      <w:b/>
      <w:sz w:val="22"/>
    </w:rPr>
  </w:style>
  <w:style w:type="paragraph" w:customStyle="1" w:styleId="szdtblzattrzs">
    <w:name w:val="szd_táblázattörzs"/>
    <w:basedOn w:val="szdtblzat"/>
    <w:qFormat/>
    <w:rsid w:val="00C8527B"/>
    <w:pPr>
      <w:spacing w:before="60" w:after="40"/>
    </w:pPr>
    <w:rPr>
      <w:rFonts w:cstheme="minorHAnsi"/>
      <w:sz w:val="22"/>
    </w:rPr>
  </w:style>
  <w:style w:type="character" w:styleId="Finomkiemels">
    <w:name w:val="Subtle Emphasis"/>
    <w:basedOn w:val="Bekezdsalapbettpusa"/>
    <w:uiPriority w:val="19"/>
    <w:qFormat/>
    <w:rsid w:val="00681B86"/>
    <w:rPr>
      <w:i/>
      <w:iCs/>
      <w:color w:val="808080" w:themeColor="text1" w:themeTint="7F"/>
    </w:rPr>
  </w:style>
  <w:style w:type="paragraph" w:customStyle="1" w:styleId="szdsszefggs">
    <w:name w:val="szd_összefüggés"/>
    <w:basedOn w:val="szdszveg"/>
    <w:next w:val="szdszveg"/>
    <w:qFormat/>
    <w:rsid w:val="005148DB"/>
    <w:pPr>
      <w:tabs>
        <w:tab w:val="center" w:pos="4394"/>
        <w:tab w:val="right" w:pos="8789"/>
      </w:tabs>
      <w:ind w:firstLine="0"/>
      <w:jc w:val="left"/>
    </w:pPr>
  </w:style>
  <w:style w:type="character" w:styleId="Helyrzszveg">
    <w:name w:val="Placeholder Text"/>
    <w:basedOn w:val="Bekezdsalapbettpusa"/>
    <w:uiPriority w:val="99"/>
    <w:semiHidden/>
    <w:rsid w:val="005148DB"/>
    <w:rPr>
      <w:color w:val="808080"/>
    </w:rPr>
  </w:style>
  <w:style w:type="paragraph" w:customStyle="1" w:styleId="szdfelsorols">
    <w:name w:val="szd_felsorolás"/>
    <w:basedOn w:val="szdszveg"/>
    <w:qFormat/>
    <w:rsid w:val="00A1226E"/>
    <w:pPr>
      <w:numPr>
        <w:numId w:val="5"/>
      </w:numPr>
      <w:ind w:hanging="357"/>
      <w:jc w:val="left"/>
    </w:pPr>
  </w:style>
  <w:style w:type="paragraph" w:customStyle="1" w:styleId="szdfelsorolsszm">
    <w:name w:val="szd_felsorolás_szám"/>
    <w:basedOn w:val="szdfelsorolsbet"/>
    <w:qFormat/>
    <w:rsid w:val="00B86236"/>
    <w:pPr>
      <w:numPr>
        <w:numId w:val="7"/>
      </w:numPr>
    </w:pPr>
  </w:style>
  <w:style w:type="character" w:customStyle="1" w:styleId="Cmsor1Char">
    <w:name w:val="Címsor 1 Char"/>
    <w:basedOn w:val="Bekezdsalapbettpusa"/>
    <w:link w:val="Cmsor1"/>
    <w:uiPriority w:val="9"/>
    <w:rsid w:val="00DB7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DB720A"/>
    <w:pPr>
      <w:spacing w:line="276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DB72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qFormat/>
    <w:rsid w:val="00DB720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DB720A"/>
    <w:pPr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26B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4">
    <w:name w:val="toc 4"/>
    <w:basedOn w:val="Norml"/>
    <w:next w:val="Norml"/>
    <w:autoRedefine/>
    <w:uiPriority w:val="39"/>
    <w:unhideWhenUsed/>
    <w:rsid w:val="00D26B5E"/>
    <w:pPr>
      <w:ind w:left="720"/>
    </w:pPr>
    <w:rPr>
      <w:rFonts w:asciiTheme="minorHAnsi" w:hAnsi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D26B5E"/>
    <w:pPr>
      <w:ind w:left="960"/>
    </w:pPr>
    <w:rPr>
      <w:rFonts w:asciiTheme="minorHAnsi" w:hAnsi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D26B5E"/>
    <w:pPr>
      <w:ind w:left="1200"/>
    </w:pPr>
    <w:rPr>
      <w:rFonts w:asciiTheme="minorHAnsi" w:hAnsi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D26B5E"/>
    <w:pPr>
      <w:ind w:left="1440"/>
    </w:pPr>
    <w:rPr>
      <w:rFonts w:asciiTheme="minorHAnsi" w:hAnsi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D26B5E"/>
    <w:pPr>
      <w:ind w:left="1680"/>
    </w:pPr>
    <w:rPr>
      <w:rFonts w:asciiTheme="minorHAnsi" w:hAnsi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D26B5E"/>
    <w:pPr>
      <w:ind w:left="1920"/>
    </w:pPr>
    <w:rPr>
      <w:rFonts w:asciiTheme="minorHAnsi" w:hAnsiTheme="minorHAns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26B5E"/>
    <w:rPr>
      <w:color w:val="0000FF" w:themeColor="hyperlink"/>
      <w:u w:val="single"/>
    </w:rPr>
  </w:style>
  <w:style w:type="paragraph" w:customStyle="1" w:styleId="szdcmsortartalomjegyzk">
    <w:name w:val="szd_címsor_tartalomjegyzék"/>
    <w:basedOn w:val="szdcmsorszmozatlan"/>
    <w:next w:val="szdszveg"/>
    <w:qFormat/>
    <w:rsid w:val="00680CD7"/>
    <w:pPr>
      <w:spacing w:after="600"/>
    </w:pPr>
  </w:style>
  <w:style w:type="character" w:styleId="Jegyzethivatkozs">
    <w:name w:val="annotation reference"/>
    <w:basedOn w:val="Bekezdsalapbettpusa"/>
    <w:uiPriority w:val="99"/>
    <w:semiHidden/>
    <w:unhideWhenUsed/>
    <w:rsid w:val="00C15EB7"/>
    <w:rPr>
      <w:sz w:val="16"/>
      <w:szCs w:val="16"/>
    </w:rPr>
  </w:style>
  <w:style w:type="paragraph" w:customStyle="1" w:styleId="paragraph">
    <w:name w:val="paragraph"/>
    <w:basedOn w:val="Norml"/>
    <w:rsid w:val="00676B66"/>
    <w:pPr>
      <w:spacing w:before="100" w:beforeAutospacing="1" w:after="100" w:afterAutospacing="1"/>
    </w:pPr>
    <w:rPr>
      <w:rFonts w:eastAsia="Times New Roman" w:cs="Times New Roman"/>
      <w:szCs w:val="24"/>
      <w:lang w:eastAsia="hu-HU"/>
    </w:rPr>
  </w:style>
  <w:style w:type="character" w:customStyle="1" w:styleId="normaltextrun">
    <w:name w:val="normaltextrun"/>
    <w:basedOn w:val="Bekezdsalapbettpusa"/>
    <w:rsid w:val="00676B66"/>
  </w:style>
  <w:style w:type="character" w:customStyle="1" w:styleId="eop">
    <w:name w:val="eop"/>
    <w:basedOn w:val="Bekezdsalapbettpusa"/>
    <w:rsid w:val="00676B66"/>
  </w:style>
  <w:style w:type="character" w:customStyle="1" w:styleId="spellingerror">
    <w:name w:val="spellingerror"/>
    <w:basedOn w:val="Bekezdsalapbettpusa"/>
    <w:rsid w:val="00676B66"/>
  </w:style>
  <w:style w:type="character" w:customStyle="1" w:styleId="contextualspellingandgrammarerror">
    <w:name w:val="contextualspellingandgrammarerror"/>
    <w:basedOn w:val="Bekezdsalapbettpusa"/>
    <w:rsid w:val="00676B66"/>
  </w:style>
  <w:style w:type="character" w:customStyle="1" w:styleId="UnresolvedMention">
    <w:name w:val="Unresolved Mention"/>
    <w:basedOn w:val="Bekezdsalapbettpusa"/>
    <w:uiPriority w:val="99"/>
    <w:semiHidden/>
    <w:unhideWhenUsed/>
    <w:rsid w:val="005265A3"/>
    <w:rPr>
      <w:color w:val="605E5C"/>
      <w:shd w:val="clear" w:color="auto" w:fill="E1DFDD"/>
    </w:rPr>
  </w:style>
  <w:style w:type="paragraph" w:styleId="Nincstrkz">
    <w:name w:val="No Spacing"/>
    <w:uiPriority w:val="1"/>
    <w:qFormat/>
    <w:rsid w:val="0070054F"/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4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7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68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3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46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09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3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72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8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83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8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3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15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7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172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366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286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938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053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278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443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060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0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rank321@gmail.co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\Downloads\szakdolgozat_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F95281F39C49C458466679BDDB44C60" ma:contentTypeVersion="2" ma:contentTypeDescription="Új dokumentum létrehozása." ma:contentTypeScope="" ma:versionID="6f77daaf3fb85c29f38d1cb7a678c5fa">
  <xsd:schema xmlns:xsd="http://www.w3.org/2001/XMLSchema" xmlns:xs="http://www.w3.org/2001/XMLSchema" xmlns:p="http://schemas.microsoft.com/office/2006/metadata/properties" xmlns:ns2="1efd7352-b5d1-457b-b46f-20a774bd476b" targetNamespace="http://schemas.microsoft.com/office/2006/metadata/properties" ma:root="true" ma:fieldsID="867e7378d4ccc960832eddf2a7bace8f" ns2:_="">
    <xsd:import namespace="1efd7352-b5d1-457b-b46f-20a774bd47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d7352-b5d1-457b-b46f-20a774bd47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46355D-A923-4BF1-A3C9-39C7C32366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fd7352-b5d1-457b-b46f-20a774bd47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3F36C4-47C3-4E97-A7DA-AD0D18E57C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219586-3FCB-4C7C-9639-F6C4D97A54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4F502F4-01A1-4992-909C-7C10B1CA8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szakdolgozat_sablon.dotx</Template>
  <TotalTime>37</TotalTime>
  <Pages>13</Pages>
  <Words>989</Words>
  <Characters>6825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</dc:creator>
  <cp:lastModifiedBy>Polyák Szabolcs</cp:lastModifiedBy>
  <cp:revision>49</cp:revision>
  <dcterms:created xsi:type="dcterms:W3CDTF">2021-01-28T19:19:00Z</dcterms:created>
  <dcterms:modified xsi:type="dcterms:W3CDTF">2022-12-01T18:43:00Z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0x0101005F95281F39C49C458466679BDDB44C60</vt:lpwstr>
  </property>
</Properties>
</file>